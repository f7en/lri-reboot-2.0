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D3CC59" w14:textId="160A196E" w:rsidR="00286DF7" w:rsidRDefault="000C72FA" w:rsidP="000C72FA">
      <w:pPr>
        <w:pStyle w:val="Title"/>
      </w:pPr>
      <w:r>
        <w:t xml:space="preserve">LRI </w:t>
      </w:r>
      <w:r w:rsidR="007B63BB">
        <w:t>Reboot API Documentation</w:t>
      </w:r>
    </w:p>
    <w:p w14:paraId="635333E4" w14:textId="77777777" w:rsidR="000C72FA" w:rsidRDefault="000C72FA" w:rsidP="000C72FA">
      <w:pPr>
        <w:pStyle w:val="Heading1"/>
      </w:pPr>
      <w:r>
        <w:t>General</w:t>
      </w:r>
    </w:p>
    <w:p w14:paraId="09FAAF90" w14:textId="778A6536" w:rsidR="000C72FA" w:rsidRDefault="000C72FA" w:rsidP="000C72FA">
      <w:r>
        <w:t xml:space="preserve">This document provides specifications for implementing clients that perform CRUD </w:t>
      </w:r>
      <w:r w:rsidR="004365B4">
        <w:t xml:space="preserve">and search </w:t>
      </w:r>
      <w:r>
        <w:t>operations on</w:t>
      </w:r>
      <w:r w:rsidR="004365B4">
        <w:t xml:space="preserve"> Resources,</w:t>
      </w:r>
      <w:r>
        <w:t xml:space="preserve"> Standards</w:t>
      </w:r>
      <w:r w:rsidR="004365B4">
        <w:t>,</w:t>
      </w:r>
      <w:r>
        <w:t xml:space="preserve"> and Pathways (also called Learning Maps) in the Learning Resource Index. This API is not finalized, however, inBloom will endeavor to preserve the published API as much as possible.</w:t>
      </w:r>
    </w:p>
    <w:p w14:paraId="712DD2D8" w14:textId="77777777" w:rsidR="000C72FA" w:rsidRDefault="000C72FA" w:rsidP="000C72FA">
      <w:pPr>
        <w:pStyle w:val="Heading1"/>
      </w:pPr>
      <w:r>
        <w:t>Constructing URLs and payloads</w:t>
      </w:r>
    </w:p>
    <w:p w14:paraId="05FE96C4" w14:textId="442D9B27" w:rsidR="000C72FA" w:rsidRDefault="000C72FA" w:rsidP="000C72FA">
      <w:r>
        <w:t xml:space="preserve">The API is designed as a series of </w:t>
      </w:r>
      <w:proofErr w:type="gramStart"/>
      <w:r>
        <w:t>HTTP(</w:t>
      </w:r>
      <w:proofErr w:type="gramEnd"/>
      <w:r>
        <w:t xml:space="preserve">S) endpoints that allow you to send and receive JSON payloads. </w:t>
      </w:r>
      <w:r w:rsidR="00BB318A">
        <w:t>Additionally, you must add an “Accept” header to your request with a value of “application/</w:t>
      </w:r>
      <w:proofErr w:type="spellStart"/>
      <w:r w:rsidR="00BB318A">
        <w:t>json</w:t>
      </w:r>
      <w:proofErr w:type="spellEnd"/>
      <w:r w:rsidR="00BB318A">
        <w:t xml:space="preserve">”. </w:t>
      </w:r>
      <w:r>
        <w:t>The basic format of the URL is:</w:t>
      </w:r>
    </w:p>
    <w:p w14:paraId="12EA9F11" w14:textId="77777777" w:rsidR="000C72FA" w:rsidRDefault="000C72FA" w:rsidP="000C72FA"/>
    <w:p w14:paraId="4DE51C0D" w14:textId="3B03ABA2" w:rsidR="000C72FA" w:rsidRDefault="006A636B" w:rsidP="000C72FA">
      <w:pPr>
        <w:ind w:left="720"/>
      </w:pPr>
      <w:hyperlink w:history="1">
        <w:r w:rsidR="00D96C2C" w:rsidRPr="00543A8E">
          <w:rPr>
            <w:rStyle w:val="Hyperlink"/>
          </w:rPr>
          <w:t>http://{server}:{port}/{path}/{object}/{id</w:t>
        </w:r>
      </w:hyperlink>
      <w:r w:rsidR="000C72FA">
        <w:t>}</w:t>
      </w:r>
    </w:p>
    <w:p w14:paraId="6972067F" w14:textId="77777777" w:rsidR="000C72FA" w:rsidRDefault="000C72FA" w:rsidP="000C72FA">
      <w:pPr>
        <w:ind w:left="720"/>
      </w:pPr>
    </w:p>
    <w:p w14:paraId="567025EE" w14:textId="77777777" w:rsidR="000C72FA" w:rsidRDefault="000C72FA" w:rsidP="000C72FA">
      <w:proofErr w:type="gramStart"/>
      <w:r>
        <w:t>where</w:t>
      </w:r>
      <w:proofErr w:type="gramEnd"/>
      <w:r>
        <w:t>:</w:t>
      </w:r>
    </w:p>
    <w:p w14:paraId="276BF59A" w14:textId="77777777" w:rsidR="000C72FA" w:rsidRDefault="000C72FA" w:rsidP="000C72FA"/>
    <w:p w14:paraId="73B9DC20" w14:textId="77777777" w:rsidR="000C72FA" w:rsidRDefault="000C72FA" w:rsidP="000C72FA">
      <w:pPr>
        <w:ind w:left="720"/>
      </w:pPr>
      <w:r>
        <w:t>{</w:t>
      </w:r>
      <w:proofErr w:type="gramStart"/>
      <w:r>
        <w:t>server</w:t>
      </w:r>
      <w:proofErr w:type="gramEnd"/>
      <w:r>
        <w:t>} is the DNS name of the server hosting the LRI software,</w:t>
      </w:r>
    </w:p>
    <w:p w14:paraId="3C3EA6E5" w14:textId="77777777" w:rsidR="000C72FA" w:rsidRDefault="000C72FA" w:rsidP="000C72FA">
      <w:pPr>
        <w:ind w:left="720"/>
      </w:pPr>
      <w:r>
        <w:t>{</w:t>
      </w:r>
      <w:proofErr w:type="gramStart"/>
      <w:r>
        <w:t>port</w:t>
      </w:r>
      <w:proofErr w:type="gramEnd"/>
      <w:r>
        <w:t>} is the port number on which the server is running,</w:t>
      </w:r>
    </w:p>
    <w:p w14:paraId="16DC2BFD" w14:textId="17903CFD" w:rsidR="00D96C2C" w:rsidRDefault="00D96C2C" w:rsidP="000C72FA">
      <w:pPr>
        <w:ind w:left="720"/>
      </w:pPr>
      <w:r>
        <w:t>{</w:t>
      </w:r>
      <w:proofErr w:type="gramStart"/>
      <w:r>
        <w:t>path</w:t>
      </w:r>
      <w:proofErr w:type="gramEnd"/>
      <w:r>
        <w:t xml:space="preserve">} is the path to the </w:t>
      </w:r>
      <w:proofErr w:type="spellStart"/>
      <w:r>
        <w:t>lri</w:t>
      </w:r>
      <w:proofErr w:type="spellEnd"/>
      <w:r>
        <w:t>-reboot app,</w:t>
      </w:r>
    </w:p>
    <w:p w14:paraId="4A956EFD" w14:textId="77777777" w:rsidR="000C72FA" w:rsidRDefault="000C72FA" w:rsidP="000C72FA">
      <w:pPr>
        <w:ind w:left="720"/>
      </w:pPr>
      <w:r>
        <w:t>{</w:t>
      </w:r>
      <w:proofErr w:type="gramStart"/>
      <w:r>
        <w:t>object</w:t>
      </w:r>
      <w:proofErr w:type="gramEnd"/>
      <w:r>
        <w:t>} is the type of object you are requesting, and</w:t>
      </w:r>
    </w:p>
    <w:p w14:paraId="61CFCAE8" w14:textId="77777777" w:rsidR="000C72FA" w:rsidRDefault="000C72FA" w:rsidP="000C72FA">
      <w:pPr>
        <w:ind w:left="720"/>
      </w:pPr>
      <w:r>
        <w:t>{</w:t>
      </w:r>
      <w:proofErr w:type="gramStart"/>
      <w:r>
        <w:t>id</w:t>
      </w:r>
      <w:proofErr w:type="gramEnd"/>
      <w:r>
        <w:t>} is the specific instance of the object.</w:t>
      </w:r>
    </w:p>
    <w:p w14:paraId="7BA80ECE" w14:textId="77777777" w:rsidR="000C72FA" w:rsidRDefault="000C72FA" w:rsidP="000C72FA"/>
    <w:p w14:paraId="794CDD95" w14:textId="7BE6112B" w:rsidR="000C72FA" w:rsidRDefault="000C72FA" w:rsidP="000C72FA">
      <w:r>
        <w:t>For example, to request the Standard object with an id of 4 from an LRI server running on your local machine on port 8080</w:t>
      </w:r>
      <w:r w:rsidR="00D96C2C">
        <w:t xml:space="preserve"> in the folder </w:t>
      </w:r>
      <w:proofErr w:type="spellStart"/>
      <w:r w:rsidR="00D96C2C">
        <w:t>lri</w:t>
      </w:r>
      <w:proofErr w:type="spellEnd"/>
      <w:r w:rsidR="00D96C2C">
        <w:t>-reboot</w:t>
      </w:r>
      <w:r>
        <w:t>, the URL would look like:</w:t>
      </w:r>
    </w:p>
    <w:p w14:paraId="14DD9AF0" w14:textId="77777777" w:rsidR="000C72FA" w:rsidRDefault="000C72FA" w:rsidP="000C72FA"/>
    <w:p w14:paraId="148D9BC4" w14:textId="46113F05" w:rsidR="000C72FA" w:rsidRDefault="006A636B" w:rsidP="000C72FA">
      <w:pPr>
        <w:ind w:left="720"/>
      </w:pPr>
      <w:hyperlink r:id="rId7" w:history="1">
        <w:r w:rsidR="00D96C2C">
          <w:rPr>
            <w:rStyle w:val="Hyperlink"/>
          </w:rPr>
          <w:t>http://localhost:8080/lri-reboot</w:t>
        </w:r>
        <w:r w:rsidR="000C72FA" w:rsidRPr="00D36364">
          <w:rPr>
            <w:rStyle w:val="Hyperlink"/>
          </w:rPr>
          <w:t>/standards/4</w:t>
        </w:r>
      </w:hyperlink>
    </w:p>
    <w:p w14:paraId="179D78FC" w14:textId="77777777" w:rsidR="000C72FA" w:rsidRDefault="000C72FA" w:rsidP="000C72FA"/>
    <w:p w14:paraId="0F3719AA" w14:textId="77777777" w:rsidR="000C72FA" w:rsidRDefault="000C72FA" w:rsidP="000C72FA">
      <w:r>
        <w:t xml:space="preserve">The API is designed in a </w:t>
      </w:r>
      <w:proofErr w:type="spellStart"/>
      <w:r>
        <w:t>RESTful</w:t>
      </w:r>
      <w:proofErr w:type="spellEnd"/>
      <w:r>
        <w:t xml:space="preserve"> style, supporting CRUD operations with the following HTTP methods:</w:t>
      </w:r>
    </w:p>
    <w:p w14:paraId="4FE0587D" w14:textId="77777777" w:rsidR="000C72FA" w:rsidRDefault="000C72FA" w:rsidP="000C72F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2"/>
        <w:gridCol w:w="4074"/>
      </w:tblGrid>
      <w:tr w:rsidR="000C72FA" w14:paraId="544A7325" w14:textId="77777777" w:rsidTr="000C72FA">
        <w:tc>
          <w:tcPr>
            <w:tcW w:w="4428" w:type="dxa"/>
          </w:tcPr>
          <w:p w14:paraId="6CAF830E" w14:textId="77777777" w:rsidR="000C72FA" w:rsidRDefault="000C72FA" w:rsidP="000C72FA">
            <w:r>
              <w:t>Create</w:t>
            </w:r>
          </w:p>
        </w:tc>
        <w:tc>
          <w:tcPr>
            <w:tcW w:w="4428" w:type="dxa"/>
          </w:tcPr>
          <w:p w14:paraId="2443B383" w14:textId="77777777" w:rsidR="000C72FA" w:rsidRDefault="000C72FA" w:rsidP="000C72FA">
            <w:r>
              <w:t>POST</w:t>
            </w:r>
          </w:p>
        </w:tc>
      </w:tr>
      <w:tr w:rsidR="000C72FA" w14:paraId="3961CE63" w14:textId="77777777" w:rsidTr="000C72FA">
        <w:tc>
          <w:tcPr>
            <w:tcW w:w="4428" w:type="dxa"/>
          </w:tcPr>
          <w:p w14:paraId="47302204" w14:textId="77777777" w:rsidR="000C72FA" w:rsidRDefault="000C72FA" w:rsidP="000C72FA">
            <w:r>
              <w:t>Read</w:t>
            </w:r>
          </w:p>
        </w:tc>
        <w:tc>
          <w:tcPr>
            <w:tcW w:w="4428" w:type="dxa"/>
          </w:tcPr>
          <w:p w14:paraId="1C95C98C" w14:textId="77777777" w:rsidR="000C72FA" w:rsidRDefault="000C72FA" w:rsidP="000C72FA">
            <w:r>
              <w:t>GET</w:t>
            </w:r>
          </w:p>
        </w:tc>
      </w:tr>
      <w:tr w:rsidR="000C72FA" w14:paraId="47B005A1" w14:textId="77777777" w:rsidTr="000C72FA">
        <w:tc>
          <w:tcPr>
            <w:tcW w:w="4428" w:type="dxa"/>
          </w:tcPr>
          <w:p w14:paraId="78376D39" w14:textId="77777777" w:rsidR="000C72FA" w:rsidRDefault="000C72FA" w:rsidP="000C72FA">
            <w:r>
              <w:t>Update</w:t>
            </w:r>
          </w:p>
        </w:tc>
        <w:tc>
          <w:tcPr>
            <w:tcW w:w="4428" w:type="dxa"/>
          </w:tcPr>
          <w:p w14:paraId="01662BEE" w14:textId="77777777" w:rsidR="000C72FA" w:rsidRDefault="000C72FA" w:rsidP="000C72FA">
            <w:r>
              <w:t>PUT</w:t>
            </w:r>
          </w:p>
        </w:tc>
      </w:tr>
      <w:tr w:rsidR="000C72FA" w14:paraId="7454D005" w14:textId="77777777" w:rsidTr="000C72FA">
        <w:tc>
          <w:tcPr>
            <w:tcW w:w="4428" w:type="dxa"/>
          </w:tcPr>
          <w:p w14:paraId="46D4C5DC" w14:textId="77777777" w:rsidR="000C72FA" w:rsidRDefault="000C72FA" w:rsidP="000C72FA">
            <w:r>
              <w:t>Delete</w:t>
            </w:r>
          </w:p>
        </w:tc>
        <w:tc>
          <w:tcPr>
            <w:tcW w:w="4428" w:type="dxa"/>
          </w:tcPr>
          <w:p w14:paraId="6BB75C17" w14:textId="77777777" w:rsidR="000C72FA" w:rsidRDefault="000C72FA" w:rsidP="000C72FA">
            <w:r>
              <w:t>DELETE</w:t>
            </w:r>
          </w:p>
        </w:tc>
      </w:tr>
    </w:tbl>
    <w:p w14:paraId="74BD3EC8" w14:textId="77777777" w:rsidR="000C72FA" w:rsidRDefault="000C72FA" w:rsidP="000C72FA"/>
    <w:p w14:paraId="7E7B2B0A" w14:textId="7CC48EFC" w:rsidR="00BB318A" w:rsidRDefault="00FA3127" w:rsidP="00BB318A">
      <w:r>
        <w:t>Successful</w:t>
      </w:r>
      <w:r w:rsidR="00D30CDC">
        <w:t xml:space="preserve"> POST operations will return a 201 CREATED response including a Location header with a URL for the created object. </w:t>
      </w:r>
      <w:r w:rsidR="000C72FA">
        <w:t>Future updates will support a full HATEOAS (also known as REST level 3) implementation.</w:t>
      </w:r>
    </w:p>
    <w:p w14:paraId="0E15849E" w14:textId="77777777" w:rsidR="00995B8E" w:rsidRDefault="00995B8E" w:rsidP="00995B8E">
      <w:pPr>
        <w:pStyle w:val="Heading1"/>
      </w:pPr>
      <w:r>
        <w:lastRenderedPageBreak/>
        <w:t>Note on PUT and DELETE endpoints</w:t>
      </w:r>
    </w:p>
    <w:p w14:paraId="6A8D6608" w14:textId="136008E3" w:rsidR="00995B8E" w:rsidRPr="006738AD" w:rsidRDefault="00995B8E" w:rsidP="00995B8E">
      <w:r>
        <w:t xml:space="preserve">Current design indicates PUT and DELETE endpoints </w:t>
      </w:r>
      <w:r w:rsidR="00F441A1">
        <w:t xml:space="preserve">that update objects (as opposed to creating relationships between objects) </w:t>
      </w:r>
      <w:r>
        <w:t xml:space="preserve">will not be enabled in the </w:t>
      </w:r>
      <w:r w:rsidR="008F2E91">
        <w:t xml:space="preserve">production </w:t>
      </w:r>
      <w:r>
        <w:t>release version of the LRI Reboot. Documentation for PUT and DELETE endpoints should be considered deprecated, and support will likely be removed before release.</w:t>
      </w:r>
    </w:p>
    <w:p w14:paraId="446143CC" w14:textId="77777777" w:rsidR="007B63BB" w:rsidRDefault="007B63BB" w:rsidP="00BB318A">
      <w:pPr>
        <w:pStyle w:val="Heading1"/>
      </w:pPr>
      <w:r>
        <w:t>JSONP Support</w:t>
      </w:r>
    </w:p>
    <w:p w14:paraId="18C29B2C" w14:textId="77777777" w:rsidR="007B63BB" w:rsidRDefault="007B63BB" w:rsidP="007B63BB">
      <w:r>
        <w:t xml:space="preserve">The LRI supports JSONP on GET endpoints. To request JSONP responses, change the </w:t>
      </w:r>
      <w:proofErr w:type="spellStart"/>
      <w:r>
        <w:t>querystring</w:t>
      </w:r>
      <w:proofErr w:type="spellEnd"/>
      <w:r>
        <w:t xml:space="preserve"> to:</w:t>
      </w:r>
    </w:p>
    <w:p w14:paraId="13A24E55" w14:textId="77777777" w:rsidR="007B63BB" w:rsidRDefault="007B63BB" w:rsidP="007B63BB"/>
    <w:p w14:paraId="24D2C7CD" w14:textId="64DBF711" w:rsidR="007B63BB" w:rsidRDefault="006A636B" w:rsidP="007B63BB">
      <w:pPr>
        <w:ind w:left="720"/>
      </w:pPr>
      <w:hyperlink w:history="1">
        <w:r w:rsidR="007B63BB" w:rsidRPr="00EA6AB0">
          <w:rPr>
            <w:rStyle w:val="Hyperlink"/>
          </w:rPr>
          <w:t>http://{server}:{port}/{path}/{object}/{id}.json?callback={string</w:t>
        </w:r>
      </w:hyperlink>
      <w:r w:rsidR="007B63BB">
        <w:t>}</w:t>
      </w:r>
    </w:p>
    <w:p w14:paraId="1AE46515" w14:textId="77777777" w:rsidR="007B63BB" w:rsidRDefault="007B63BB" w:rsidP="007B63BB"/>
    <w:p w14:paraId="3E6F6E81" w14:textId="31E6FB0A" w:rsidR="00FA3127" w:rsidRDefault="007B63BB" w:rsidP="007B63BB">
      <w:r>
        <w:t xml:space="preserve">There is an interceptor that will wrap your result in a </w:t>
      </w:r>
      <w:proofErr w:type="spellStart"/>
      <w:r>
        <w:t>Javascript</w:t>
      </w:r>
      <w:proofErr w:type="spellEnd"/>
      <w:r>
        <w:t xml:space="preserve"> function with the name passed in the callback parameter.</w:t>
      </w:r>
      <w:r w:rsidR="004365B4">
        <w:t xml:space="preserve"> Note that JSONP is not supported for PUT, POST, and DELETE operations.</w:t>
      </w:r>
      <w:r w:rsidR="00FA3127">
        <w:br w:type="page"/>
      </w:r>
    </w:p>
    <w:p w14:paraId="5EECE298" w14:textId="77818244" w:rsidR="00BB318A" w:rsidRDefault="00BB318A" w:rsidP="00BB318A">
      <w:pPr>
        <w:pStyle w:val="Heading1"/>
      </w:pPr>
      <w:proofErr w:type="spellStart"/>
      <w:r>
        <w:t>AgeRanges</w:t>
      </w:r>
      <w:proofErr w:type="spellEnd"/>
    </w:p>
    <w:p w14:paraId="0516B6E8" w14:textId="5373838C" w:rsidR="00811263" w:rsidRPr="00811263" w:rsidRDefault="00811263" w:rsidP="00811263">
      <w:r>
        <w:t>Describes the targeted ages for a Resource object.</w:t>
      </w:r>
    </w:p>
    <w:p w14:paraId="07BB335F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4AC877F6" w14:textId="2C47ECF2" w:rsidR="002E6F76" w:rsidRDefault="002E6F76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"0-2"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10E81F67" w14:textId="677CF506" w:rsidR="00E055FF" w:rsidRDefault="00E055FF" w:rsidP="00E055FF">
      <w:pPr>
        <w:pStyle w:val="Heading2"/>
      </w:pPr>
      <w:r>
        <w:t>/</w:t>
      </w:r>
      <w:proofErr w:type="spellStart"/>
      <w:r>
        <w:t>ageranges</w:t>
      </w:r>
      <w:proofErr w:type="spellEnd"/>
    </w:p>
    <w:p w14:paraId="4BF11BDA" w14:textId="7BC64A37" w:rsidR="00E055FF" w:rsidRDefault="00E055FF" w:rsidP="00E055FF">
      <w:pPr>
        <w:pStyle w:val="Heading3"/>
      </w:pPr>
      <w:r>
        <w:t>GET</w:t>
      </w:r>
    </w:p>
    <w:p w14:paraId="0BCA1EE5" w14:textId="2D24F04C" w:rsidR="008F2E91" w:rsidRPr="008F2E91" w:rsidRDefault="008F2E91" w:rsidP="008F2E91">
      <w:r>
        <w:t xml:space="preserve">Retrieves a listing of all </w:t>
      </w:r>
      <w:proofErr w:type="spellStart"/>
      <w:r>
        <w:t>AgeRange</w:t>
      </w:r>
      <w:proofErr w:type="spellEnd"/>
      <w:r>
        <w:t xml:space="preserve"> objects in the system</w:t>
      </w:r>
      <w:r w:rsidR="00BA2C3F">
        <w:t>.</w:t>
      </w:r>
    </w:p>
    <w:p w14:paraId="3FD0E5A9" w14:textId="4F780F55" w:rsidR="00E055FF" w:rsidRDefault="00E055FF" w:rsidP="00E055FF">
      <w:pPr>
        <w:pStyle w:val="Heading3"/>
      </w:pPr>
      <w:r>
        <w:t>POST</w:t>
      </w:r>
    </w:p>
    <w:p w14:paraId="011A1FE3" w14:textId="5003CD30" w:rsidR="00E055FF" w:rsidRDefault="00BA2C3F" w:rsidP="00E055FF">
      <w:r>
        <w:t>Add a new object.</w:t>
      </w:r>
    </w:p>
    <w:p w14:paraId="623EE42C" w14:textId="214FA022" w:rsidR="00D34801" w:rsidRDefault="00D34801" w:rsidP="00D34801">
      <w:pPr>
        <w:pStyle w:val="Heading2"/>
      </w:pPr>
      <w:r>
        <w:t>/</w:t>
      </w:r>
      <w:proofErr w:type="spellStart"/>
      <w:r>
        <w:t>ageranges</w:t>
      </w:r>
      <w:proofErr w:type="spellEnd"/>
      <w:r>
        <w:t>/{id}</w:t>
      </w:r>
    </w:p>
    <w:p w14:paraId="21C462E6" w14:textId="77777777" w:rsidR="00D34801" w:rsidRDefault="00D34801" w:rsidP="00D34801">
      <w:pPr>
        <w:pStyle w:val="Heading3"/>
      </w:pPr>
      <w:r>
        <w:t>GET</w:t>
      </w:r>
    </w:p>
    <w:p w14:paraId="0612CF26" w14:textId="451499AB" w:rsidR="00D34801" w:rsidRPr="008F2E91" w:rsidRDefault="00D34801" w:rsidP="00D34801">
      <w:r>
        <w:t xml:space="preserve">Retrieves detailed listing for </w:t>
      </w:r>
      <w:proofErr w:type="spellStart"/>
      <w:r>
        <w:t>AgeRange</w:t>
      </w:r>
      <w:proofErr w:type="spellEnd"/>
      <w:r>
        <w:t xml:space="preserve"> object {id}.</w:t>
      </w:r>
    </w:p>
    <w:p w14:paraId="779D226F" w14:textId="77777777" w:rsidR="00D34801" w:rsidRPr="00E055FF" w:rsidRDefault="00D34801" w:rsidP="00E055FF"/>
    <w:p w14:paraId="6BBF9864" w14:textId="77777777" w:rsidR="001512DA" w:rsidRDefault="001512DA" w:rsidP="00BB318A">
      <w:pPr>
        <w:pStyle w:val="Heading1"/>
      </w:pPr>
      <w:r>
        <w:br w:type="page"/>
      </w:r>
    </w:p>
    <w:p w14:paraId="4B814BD1" w14:textId="76C7D83D" w:rsidR="00BB318A" w:rsidRDefault="00BB318A" w:rsidP="00BB318A">
      <w:pPr>
        <w:pStyle w:val="Heading1"/>
      </w:pPr>
      <w:r>
        <w:t>Alignments</w:t>
      </w:r>
    </w:p>
    <w:p w14:paraId="0D55D88C" w14:textId="06435901" w:rsidR="00F441A1" w:rsidRPr="00F441A1" w:rsidRDefault="00F441A1" w:rsidP="00F441A1">
      <w:r>
        <w:t xml:space="preserve">Alignment objects manage and describe the relationship between Standards and Resources using an </w:t>
      </w:r>
      <w:proofErr w:type="spellStart"/>
      <w:r>
        <w:t>AlignmentType</w:t>
      </w:r>
      <w:proofErr w:type="spellEnd"/>
      <w:r>
        <w:t xml:space="preserve"> as an attribute of the relationship. You will not usually access this object directly, and it should be created using the PUT operation on the /resources/{id1}/</w:t>
      </w:r>
      <w:proofErr w:type="spellStart"/>
      <w:r>
        <w:t>alignmenttypes</w:t>
      </w:r>
      <w:proofErr w:type="spellEnd"/>
      <w:r>
        <w:t>/{id2}/standards/{id3} endpoint.</w:t>
      </w:r>
    </w:p>
    <w:p w14:paraId="5B0251F9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030F9C2C" w14:textId="77777777" w:rsidR="00FC7C73" w:rsidRDefault="00FC7C73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08E6E7E1" w14:textId="77777777" w:rsidR="00FC7C73" w:rsidRDefault="00FC7C73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</w:t>
      </w:r>
      <w:proofErr w:type="gramStart"/>
      <w:r>
        <w:t>sample</w:t>
      </w:r>
      <w:proofErr w:type="gramEnd"/>
      <w:r>
        <w:t>” : “</w:t>
      </w:r>
      <w:proofErr w:type="spellStart"/>
      <w:r>
        <w:t>json</w:t>
      </w:r>
      <w:proofErr w:type="spellEnd"/>
      <w:r>
        <w:t xml:space="preserve"> block”,</w:t>
      </w:r>
    </w:p>
    <w:p w14:paraId="1D5A5672" w14:textId="77777777" w:rsidR="00FC7C73" w:rsidRDefault="00FC7C73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</w:t>
      </w:r>
      <w:proofErr w:type="gramStart"/>
      <w:r>
        <w:t>key</w:t>
      </w:r>
      <w:proofErr w:type="gramEnd"/>
      <w:r>
        <w:t>” : “value”</w:t>
      </w:r>
    </w:p>
    <w:p w14:paraId="2DB30442" w14:textId="77777777" w:rsidR="00FC7C73" w:rsidRPr="00AA3207" w:rsidRDefault="00FC7C73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75CF861" w14:textId="04B16580" w:rsidR="001460A6" w:rsidRDefault="001460A6" w:rsidP="001460A6">
      <w:pPr>
        <w:pStyle w:val="Heading2"/>
      </w:pPr>
      <w:r>
        <w:t>/alignments</w:t>
      </w:r>
    </w:p>
    <w:p w14:paraId="03716450" w14:textId="77777777" w:rsidR="00F441A1" w:rsidRDefault="001460A6" w:rsidP="00F441A1">
      <w:pPr>
        <w:pStyle w:val="Heading3"/>
      </w:pPr>
      <w:r>
        <w:t>GET</w:t>
      </w:r>
    </w:p>
    <w:p w14:paraId="4A3C5CA4" w14:textId="77777777" w:rsidR="001859FB" w:rsidRDefault="00F441A1" w:rsidP="00F441A1">
      <w:r>
        <w:t>Retrieves a listing of all Alignments in the system.</w:t>
      </w:r>
    </w:p>
    <w:p w14:paraId="02A11625" w14:textId="072F0B3E" w:rsidR="001859FB" w:rsidRDefault="001859FB" w:rsidP="001859FB">
      <w:pPr>
        <w:pStyle w:val="Heading2"/>
      </w:pPr>
      <w:r>
        <w:t>/alignments/{id}</w:t>
      </w:r>
    </w:p>
    <w:p w14:paraId="78DB2875" w14:textId="77777777" w:rsidR="001859FB" w:rsidRDefault="001859FB" w:rsidP="001859FB">
      <w:pPr>
        <w:pStyle w:val="Heading3"/>
      </w:pPr>
      <w:r>
        <w:t>GET</w:t>
      </w:r>
    </w:p>
    <w:p w14:paraId="4DAFA48A" w14:textId="36934750" w:rsidR="001512DA" w:rsidRDefault="001859FB" w:rsidP="001859FB">
      <w:r>
        <w:t>Retrieves a detailed listing of Alignments {id}.</w:t>
      </w:r>
      <w:r w:rsidR="001512DA">
        <w:br w:type="page"/>
      </w:r>
    </w:p>
    <w:p w14:paraId="3B2FCABA" w14:textId="19F456B9" w:rsidR="00BB318A" w:rsidRDefault="00BB318A" w:rsidP="00BB318A">
      <w:pPr>
        <w:pStyle w:val="Heading1"/>
      </w:pPr>
      <w:proofErr w:type="spellStart"/>
      <w:r>
        <w:t>AlignmentTypes</w:t>
      </w:r>
      <w:proofErr w:type="spellEnd"/>
    </w:p>
    <w:p w14:paraId="21190392" w14:textId="053559FF" w:rsidR="00EF07E9" w:rsidRPr="00EF07E9" w:rsidRDefault="00EF07E9" w:rsidP="00EF07E9">
      <w:r>
        <w:t>Create and maintain a descriptive list of possible alignments between Resources and Standards.</w:t>
      </w:r>
    </w:p>
    <w:p w14:paraId="47B7330D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411027DC" w14:textId="533B32CF" w:rsidR="00FC7C73" w:rsidRPr="00AA3207" w:rsidRDefault="00EF07E9" w:rsidP="00EF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"Teaches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248FA52F" w14:textId="354C8BC2" w:rsidR="001460A6" w:rsidRDefault="001460A6" w:rsidP="001460A6">
      <w:pPr>
        <w:pStyle w:val="Heading2"/>
      </w:pPr>
      <w:r>
        <w:t>/</w:t>
      </w:r>
      <w:proofErr w:type="spellStart"/>
      <w:r>
        <w:t>alignmenttypes</w:t>
      </w:r>
      <w:proofErr w:type="spellEnd"/>
    </w:p>
    <w:p w14:paraId="044054C8" w14:textId="77777777" w:rsidR="001460A6" w:rsidRDefault="001460A6" w:rsidP="001460A6">
      <w:pPr>
        <w:pStyle w:val="Heading3"/>
      </w:pPr>
      <w:r>
        <w:t>GET</w:t>
      </w:r>
    </w:p>
    <w:p w14:paraId="118A8494" w14:textId="0A0CD8C4" w:rsidR="00811263" w:rsidRPr="00811263" w:rsidRDefault="00811263" w:rsidP="00811263">
      <w:r>
        <w:t xml:space="preserve">Retrieve a listing of </w:t>
      </w:r>
      <w:proofErr w:type="spellStart"/>
      <w:r>
        <w:t>AlignmentTypes</w:t>
      </w:r>
      <w:proofErr w:type="spellEnd"/>
      <w:r>
        <w:t>.</w:t>
      </w:r>
    </w:p>
    <w:p w14:paraId="33013C59" w14:textId="77777777" w:rsidR="001460A6" w:rsidRDefault="001460A6" w:rsidP="001460A6">
      <w:pPr>
        <w:pStyle w:val="Heading3"/>
      </w:pPr>
      <w:r>
        <w:t>POST</w:t>
      </w:r>
    </w:p>
    <w:p w14:paraId="58E5D59A" w14:textId="29E4971E" w:rsidR="001460A6" w:rsidRDefault="00BA2C3F" w:rsidP="001460A6">
      <w:r>
        <w:t xml:space="preserve">Add a new </w:t>
      </w:r>
      <w:proofErr w:type="spellStart"/>
      <w:r w:rsidR="00811263">
        <w:t>AlignmentType</w:t>
      </w:r>
      <w:proofErr w:type="spellEnd"/>
      <w:r w:rsidR="00811263">
        <w:t xml:space="preserve"> </w:t>
      </w:r>
      <w:r>
        <w:t>object.</w:t>
      </w:r>
    </w:p>
    <w:p w14:paraId="5CBC360B" w14:textId="0FFA9849" w:rsidR="00161B8F" w:rsidRDefault="00161B8F" w:rsidP="00161B8F">
      <w:pPr>
        <w:pStyle w:val="Heading2"/>
      </w:pPr>
      <w:r>
        <w:t>/</w:t>
      </w:r>
      <w:proofErr w:type="spellStart"/>
      <w:r>
        <w:t>alignmenttypes</w:t>
      </w:r>
      <w:proofErr w:type="spellEnd"/>
      <w:r>
        <w:t>/{id}</w:t>
      </w:r>
    </w:p>
    <w:p w14:paraId="3B7228C6" w14:textId="77777777" w:rsidR="00161B8F" w:rsidRDefault="00161B8F" w:rsidP="00161B8F">
      <w:pPr>
        <w:pStyle w:val="Heading3"/>
      </w:pPr>
      <w:r>
        <w:t>GET</w:t>
      </w:r>
    </w:p>
    <w:p w14:paraId="25931989" w14:textId="717248BB" w:rsidR="00161B8F" w:rsidRPr="00811263" w:rsidRDefault="00161B8F" w:rsidP="00161B8F">
      <w:r>
        <w:t xml:space="preserve">Retrieve a detailed listing of </w:t>
      </w:r>
      <w:proofErr w:type="spellStart"/>
      <w:r>
        <w:t>AlignmentType</w:t>
      </w:r>
      <w:proofErr w:type="spellEnd"/>
      <w:r>
        <w:t xml:space="preserve"> {id}.</w:t>
      </w:r>
    </w:p>
    <w:p w14:paraId="2BE71FD0" w14:textId="77777777" w:rsidR="00161B8F" w:rsidRPr="001460A6" w:rsidRDefault="00161B8F" w:rsidP="001460A6"/>
    <w:p w14:paraId="5D6CDDCF" w14:textId="77777777" w:rsidR="001512DA" w:rsidRDefault="001512DA" w:rsidP="00BB318A">
      <w:pPr>
        <w:pStyle w:val="Heading1"/>
      </w:pPr>
      <w:r>
        <w:br w:type="page"/>
      </w:r>
    </w:p>
    <w:p w14:paraId="2D5733B7" w14:textId="066B4CC5" w:rsidR="00BB318A" w:rsidRDefault="00BB318A" w:rsidP="00BB318A">
      <w:pPr>
        <w:pStyle w:val="Heading1"/>
      </w:pPr>
      <w:r>
        <w:t>Audiences</w:t>
      </w:r>
    </w:p>
    <w:p w14:paraId="547E0916" w14:textId="663F54FB" w:rsidR="00EF07E9" w:rsidRPr="00EF07E9" w:rsidRDefault="00EF07E9" w:rsidP="00EF07E9">
      <w:r>
        <w:t>Create and maintain a list of possible audiences targeted by Resources.</w:t>
      </w:r>
    </w:p>
    <w:p w14:paraId="608C893C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7A123DAD" w14:textId="5D5301EF" w:rsidR="00FC7C73" w:rsidRPr="00AA3207" w:rsidRDefault="00EF07E9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"Administrator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549A5177" w14:textId="3F3420B7" w:rsidR="001460A6" w:rsidRDefault="001460A6" w:rsidP="001460A6">
      <w:pPr>
        <w:pStyle w:val="Heading2"/>
      </w:pPr>
      <w:r>
        <w:t>/audiences</w:t>
      </w:r>
    </w:p>
    <w:p w14:paraId="206ACD51" w14:textId="77777777" w:rsidR="001460A6" w:rsidRDefault="001460A6" w:rsidP="001460A6">
      <w:pPr>
        <w:pStyle w:val="Heading3"/>
      </w:pPr>
      <w:r>
        <w:t>GET</w:t>
      </w:r>
    </w:p>
    <w:p w14:paraId="60BA2938" w14:textId="60CC297A" w:rsidR="00F441A1" w:rsidRPr="00F441A1" w:rsidRDefault="00F441A1" w:rsidP="00F441A1">
      <w:r>
        <w:t>Retrieves a listing of all Audience objects in the system.</w:t>
      </w:r>
    </w:p>
    <w:p w14:paraId="3C53699A" w14:textId="77777777" w:rsidR="001460A6" w:rsidRDefault="001460A6" w:rsidP="001460A6">
      <w:pPr>
        <w:pStyle w:val="Heading3"/>
      </w:pPr>
      <w:r>
        <w:t>POST</w:t>
      </w:r>
    </w:p>
    <w:p w14:paraId="0C7FDDC0" w14:textId="28D51B12" w:rsidR="001460A6" w:rsidRDefault="00BA2C3F" w:rsidP="001460A6">
      <w:r>
        <w:t>Add a new object.</w:t>
      </w:r>
    </w:p>
    <w:p w14:paraId="3C4F3DA7" w14:textId="63934752" w:rsidR="00161B8F" w:rsidRDefault="00161B8F" w:rsidP="00161B8F">
      <w:pPr>
        <w:pStyle w:val="Heading2"/>
      </w:pPr>
      <w:r>
        <w:t>/audiences/{id}</w:t>
      </w:r>
    </w:p>
    <w:p w14:paraId="46FCF401" w14:textId="77777777" w:rsidR="00161B8F" w:rsidRDefault="00161B8F" w:rsidP="00161B8F">
      <w:pPr>
        <w:pStyle w:val="Heading3"/>
      </w:pPr>
      <w:r>
        <w:t>GET</w:t>
      </w:r>
    </w:p>
    <w:p w14:paraId="71299703" w14:textId="4521CA04" w:rsidR="00161B8F" w:rsidRPr="00F441A1" w:rsidRDefault="00161B8F" w:rsidP="00161B8F">
      <w:r>
        <w:t>Retrieves a detailed listing of Audience object {id}.</w:t>
      </w:r>
    </w:p>
    <w:p w14:paraId="5B5A8FE5" w14:textId="77777777" w:rsidR="00161B8F" w:rsidRPr="001460A6" w:rsidRDefault="00161B8F" w:rsidP="001460A6"/>
    <w:p w14:paraId="13153065" w14:textId="77777777" w:rsidR="001512DA" w:rsidRDefault="001512DA" w:rsidP="00BB318A">
      <w:pPr>
        <w:pStyle w:val="Heading1"/>
      </w:pPr>
      <w:r>
        <w:br w:type="page"/>
      </w:r>
    </w:p>
    <w:p w14:paraId="7811CD6B" w14:textId="2337145E" w:rsidR="00BB318A" w:rsidRDefault="00BB318A" w:rsidP="00BB318A">
      <w:pPr>
        <w:pStyle w:val="Heading1"/>
      </w:pPr>
      <w:r>
        <w:t>Interactivity</w:t>
      </w:r>
    </w:p>
    <w:p w14:paraId="01F08532" w14:textId="03328F75" w:rsidR="00C15E5A" w:rsidRPr="00C15E5A" w:rsidRDefault="00C15E5A" w:rsidP="00C15E5A">
      <w:r>
        <w:t>Describes the interactive nature of a Resource object</w:t>
      </w:r>
    </w:p>
    <w:p w14:paraId="127C59E2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70AE1C82" w14:textId="40C93484" w:rsidR="00FC7C73" w:rsidRPr="00AA3207" w:rsidRDefault="00C15E5A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"Active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4DD7E831" w14:textId="6EF3863A" w:rsidR="001460A6" w:rsidRDefault="001460A6" w:rsidP="001460A6">
      <w:pPr>
        <w:pStyle w:val="Heading2"/>
      </w:pPr>
      <w:r>
        <w:t>/</w:t>
      </w:r>
      <w:proofErr w:type="spellStart"/>
      <w:r>
        <w:t>interactivitys</w:t>
      </w:r>
      <w:proofErr w:type="spellEnd"/>
    </w:p>
    <w:p w14:paraId="34DEB8A9" w14:textId="77777777" w:rsidR="001460A6" w:rsidRDefault="001460A6" w:rsidP="001460A6">
      <w:pPr>
        <w:pStyle w:val="Heading3"/>
      </w:pPr>
      <w:r>
        <w:t>GET</w:t>
      </w:r>
    </w:p>
    <w:p w14:paraId="70D1C5C4" w14:textId="3A9CDA87" w:rsidR="00B57854" w:rsidRPr="00B57854" w:rsidRDefault="00B57854" w:rsidP="00B57854">
      <w:r>
        <w:t>Retrieves a listing of all Interactivity objects.</w:t>
      </w:r>
    </w:p>
    <w:p w14:paraId="5F5F0ADA" w14:textId="77777777" w:rsidR="001460A6" w:rsidRDefault="001460A6" w:rsidP="001460A6">
      <w:pPr>
        <w:pStyle w:val="Heading3"/>
      </w:pPr>
      <w:r>
        <w:t>POST</w:t>
      </w:r>
    </w:p>
    <w:p w14:paraId="15ECB4BF" w14:textId="62888FC0" w:rsidR="001460A6" w:rsidRDefault="00BA2C3F" w:rsidP="001460A6">
      <w:r>
        <w:t>Add a new object.</w:t>
      </w:r>
    </w:p>
    <w:p w14:paraId="35E19AAE" w14:textId="148B5191" w:rsidR="00161B8F" w:rsidRDefault="00161B8F" w:rsidP="00161B8F">
      <w:pPr>
        <w:pStyle w:val="Heading2"/>
      </w:pPr>
      <w:r>
        <w:t>/</w:t>
      </w:r>
      <w:proofErr w:type="spellStart"/>
      <w:r>
        <w:t>interactivitys</w:t>
      </w:r>
      <w:proofErr w:type="spellEnd"/>
      <w:r>
        <w:t>/{id}</w:t>
      </w:r>
    </w:p>
    <w:p w14:paraId="2AF7DBFB" w14:textId="77777777" w:rsidR="00161B8F" w:rsidRDefault="00161B8F" w:rsidP="00161B8F">
      <w:pPr>
        <w:pStyle w:val="Heading3"/>
      </w:pPr>
      <w:r>
        <w:t>GET</w:t>
      </w:r>
    </w:p>
    <w:p w14:paraId="01BEECB3" w14:textId="689BF8F2" w:rsidR="00161B8F" w:rsidRPr="00B57854" w:rsidRDefault="00161B8F" w:rsidP="00161B8F">
      <w:r>
        <w:t>Retrieves a detailed listing of Interactivity object {id}.</w:t>
      </w:r>
    </w:p>
    <w:p w14:paraId="6131283D" w14:textId="77777777" w:rsidR="00161B8F" w:rsidRPr="001460A6" w:rsidRDefault="00161B8F" w:rsidP="001460A6"/>
    <w:p w14:paraId="4EE252F9" w14:textId="77777777" w:rsidR="001512DA" w:rsidRDefault="001512DA" w:rsidP="00BB318A">
      <w:pPr>
        <w:pStyle w:val="Heading1"/>
      </w:pPr>
      <w:r>
        <w:br w:type="page"/>
      </w:r>
    </w:p>
    <w:p w14:paraId="1FA9D712" w14:textId="12D6A0C5" w:rsidR="00BB318A" w:rsidRDefault="00BB318A" w:rsidP="00BB318A">
      <w:pPr>
        <w:pStyle w:val="Heading1"/>
      </w:pPr>
      <w:r>
        <w:t>Languages</w:t>
      </w:r>
    </w:p>
    <w:p w14:paraId="42890457" w14:textId="2B16153A" w:rsidR="00986CF1" w:rsidRPr="00986CF1" w:rsidRDefault="00986CF1" w:rsidP="00986CF1">
      <w:r>
        <w:t>Lists languages and their abbreviated codes.</w:t>
      </w:r>
    </w:p>
    <w:p w14:paraId="2BFFA194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53FDFEC6" w14:textId="79A17817" w:rsidR="00FC7C73" w:rsidRPr="00AA3207" w:rsidRDefault="00986CF1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proofErr w:type="gramStart"/>
      <w:r>
        <w:rPr>
          <w:rStyle w:val="sobjectk"/>
          <w:rFonts w:eastAsia="Times New Roman" w:cs="Times New Roman"/>
        </w:rPr>
        <w:t>code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"en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"id"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"English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0F714487" w14:textId="075EA06D" w:rsidR="001460A6" w:rsidRDefault="001460A6" w:rsidP="001460A6">
      <w:pPr>
        <w:pStyle w:val="Heading2"/>
      </w:pPr>
      <w:r>
        <w:t>/</w:t>
      </w:r>
      <w:proofErr w:type="spellStart"/>
      <w:proofErr w:type="gramStart"/>
      <w:r>
        <w:t>langs</w:t>
      </w:r>
      <w:proofErr w:type="spellEnd"/>
      <w:proofErr w:type="gramEnd"/>
    </w:p>
    <w:p w14:paraId="06EEB4FC" w14:textId="77777777" w:rsidR="001460A6" w:rsidRDefault="001460A6" w:rsidP="001460A6">
      <w:pPr>
        <w:pStyle w:val="Heading3"/>
      </w:pPr>
      <w:r>
        <w:t>GET</w:t>
      </w:r>
    </w:p>
    <w:p w14:paraId="09392791" w14:textId="70AFA2D1" w:rsidR="00986CF1" w:rsidRPr="00986CF1" w:rsidRDefault="00986CF1" w:rsidP="00986CF1">
      <w:r>
        <w:t>Retrieve a listing of all languages in the system.</w:t>
      </w:r>
    </w:p>
    <w:p w14:paraId="0EA1D15C" w14:textId="77777777" w:rsidR="001460A6" w:rsidRDefault="001460A6" w:rsidP="001460A6">
      <w:pPr>
        <w:pStyle w:val="Heading3"/>
      </w:pPr>
      <w:r>
        <w:t>POST</w:t>
      </w:r>
    </w:p>
    <w:p w14:paraId="40B1FAC9" w14:textId="5223D416" w:rsidR="001460A6" w:rsidRDefault="00BA2C3F" w:rsidP="001460A6">
      <w:r>
        <w:t>Add a new object.</w:t>
      </w:r>
    </w:p>
    <w:p w14:paraId="7498BDD1" w14:textId="764A30D0" w:rsidR="00161B8F" w:rsidRDefault="00161B8F" w:rsidP="00161B8F">
      <w:pPr>
        <w:pStyle w:val="Heading2"/>
      </w:pPr>
      <w:r>
        <w:t>/</w:t>
      </w:r>
      <w:proofErr w:type="spellStart"/>
      <w:r>
        <w:t>langs</w:t>
      </w:r>
      <w:proofErr w:type="spellEnd"/>
      <w:r>
        <w:t>/{id}</w:t>
      </w:r>
    </w:p>
    <w:p w14:paraId="22B701E0" w14:textId="77777777" w:rsidR="00161B8F" w:rsidRDefault="00161B8F" w:rsidP="00161B8F">
      <w:pPr>
        <w:pStyle w:val="Heading3"/>
      </w:pPr>
      <w:r>
        <w:t>GET</w:t>
      </w:r>
    </w:p>
    <w:p w14:paraId="61CFA718" w14:textId="1EB24BFE" w:rsidR="00161B8F" w:rsidRPr="00986CF1" w:rsidRDefault="00161B8F" w:rsidP="00161B8F">
      <w:r>
        <w:t>Retrieve a detailed listing of Language object {id}.</w:t>
      </w:r>
    </w:p>
    <w:p w14:paraId="0CE627FD" w14:textId="77777777" w:rsidR="00161B8F" w:rsidRPr="001460A6" w:rsidRDefault="00161B8F" w:rsidP="001460A6"/>
    <w:p w14:paraId="6B168A02" w14:textId="77777777" w:rsidR="001512DA" w:rsidRDefault="001512DA" w:rsidP="00BB318A">
      <w:pPr>
        <w:pStyle w:val="Heading1"/>
      </w:pPr>
      <w:r>
        <w:br w:type="page"/>
      </w:r>
    </w:p>
    <w:p w14:paraId="63E0D0F9" w14:textId="73BE6ADD" w:rsidR="00BB318A" w:rsidRDefault="00BB318A" w:rsidP="00BB318A">
      <w:pPr>
        <w:pStyle w:val="Heading1"/>
      </w:pPr>
      <w:proofErr w:type="spellStart"/>
      <w:r>
        <w:t>LearningMaps</w:t>
      </w:r>
      <w:proofErr w:type="spellEnd"/>
    </w:p>
    <w:p w14:paraId="7E77228A" w14:textId="11C27488" w:rsidR="00986CF1" w:rsidRPr="00986CF1" w:rsidRDefault="00986CF1" w:rsidP="00986CF1">
      <w:r>
        <w:t>Stores a URL-encoded JSON blob describing a Learning Map. Used by the inBloom Learning Maps Authoring Tool, documented separately.</w:t>
      </w:r>
    </w:p>
    <w:p w14:paraId="438C27E2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1B6428DF" w14:textId="20B9441F" w:rsidR="00FC7C73" w:rsidRPr="00AA3207" w:rsidRDefault="00986CF1" w:rsidP="00986C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"My</w:t>
      </w:r>
      <w:proofErr w:type="spellEnd"/>
      <w:r>
        <w:rPr>
          <w:rStyle w:val="sobjectv"/>
          <w:rFonts w:eastAsia="Times New Roman" w:cs="Times New Roman"/>
        </w:rPr>
        <w:t> learning Map"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"payload"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"%7B%0A%20%20%20%22key1%22%3A%22value1%22%2C%0A%20%20%20%22key2%22%3A%22value2%22%0A%7D"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"standard"</w:t>
      </w:r>
      <w:r>
        <w:rPr>
          <w:rStyle w:val="scolon"/>
          <w:rFonts w:eastAsia="Times New Roman" w:cs="Times New Roman"/>
        </w:rPr>
        <w:t>:</w:t>
      </w: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externalId</w:t>
      </w:r>
      <w:proofErr w:type="spell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"Top Level Standard"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heading"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"Heading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"id"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"Top</w:t>
      </w:r>
      <w:proofErr w:type="spellEnd"/>
      <w:r>
        <w:rPr>
          <w:rStyle w:val="sobjectv"/>
          <w:rFonts w:eastAsia="Times New Roman" w:cs="Times New Roman"/>
        </w:rPr>
        <w:t> Level Standard"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parent"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null</w:t>
      </w:r>
      <w:proofErr w:type="spellEnd"/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standard_text"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"This</w:t>
      </w:r>
      <w:proofErr w:type="spellEnd"/>
      <w:r>
        <w:rPr>
          <w:rStyle w:val="sobjectv"/>
          <w:rFonts w:eastAsia="Times New Roman" w:cs="Times New Roman"/>
        </w:rPr>
        <w:t> is the text of the standard"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subheading"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"Subheading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url</w:t>
      </w:r>
      <w:proofErr w:type="spell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"http://www.standards.org/top"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  <w:t>   </w:t>
      </w:r>
      <w:r>
        <w:rPr>
          <w:rStyle w:val="sbrace"/>
          <w:rFonts w:eastAsia="Times New Roman" w:cs="Times New Roman"/>
        </w:rPr>
        <w:t>}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543D1D9C" w14:textId="47A5C35C" w:rsidR="001460A6" w:rsidRDefault="001460A6" w:rsidP="001460A6">
      <w:pPr>
        <w:pStyle w:val="Heading2"/>
      </w:pPr>
      <w:r>
        <w:t>/</w:t>
      </w:r>
      <w:proofErr w:type="spellStart"/>
      <w:r>
        <w:t>learningmaps</w:t>
      </w:r>
      <w:proofErr w:type="spellEnd"/>
    </w:p>
    <w:p w14:paraId="36F0C890" w14:textId="77777777" w:rsidR="001460A6" w:rsidRDefault="001460A6" w:rsidP="001460A6">
      <w:pPr>
        <w:pStyle w:val="Heading3"/>
      </w:pPr>
      <w:r>
        <w:t>GET</w:t>
      </w:r>
    </w:p>
    <w:p w14:paraId="00557B4B" w14:textId="6A678A24" w:rsidR="00FA3127" w:rsidRPr="00FA3127" w:rsidRDefault="00FA3127" w:rsidP="00FA3127">
      <w:r>
        <w:t xml:space="preserve">Retrieves all </w:t>
      </w:r>
      <w:proofErr w:type="spellStart"/>
      <w:r>
        <w:t>LearningMap</w:t>
      </w:r>
      <w:proofErr w:type="spellEnd"/>
      <w:r>
        <w:t xml:space="preserve"> objects in the system. This query may return large amounts of data.</w:t>
      </w:r>
    </w:p>
    <w:p w14:paraId="4E4B01FF" w14:textId="77777777" w:rsidR="001460A6" w:rsidRDefault="001460A6" w:rsidP="001460A6">
      <w:pPr>
        <w:pStyle w:val="Heading3"/>
      </w:pPr>
      <w:r>
        <w:t>POST</w:t>
      </w:r>
    </w:p>
    <w:p w14:paraId="479B96B0" w14:textId="53EDEA07" w:rsidR="001460A6" w:rsidRPr="001460A6" w:rsidRDefault="00BA2C3F" w:rsidP="001460A6">
      <w:r>
        <w:t>Add a new object.</w:t>
      </w:r>
    </w:p>
    <w:p w14:paraId="7CE40889" w14:textId="63092C3F" w:rsidR="00161B8F" w:rsidRDefault="00161B8F" w:rsidP="00161B8F">
      <w:pPr>
        <w:pStyle w:val="Heading2"/>
      </w:pPr>
      <w:r>
        <w:t>/</w:t>
      </w:r>
      <w:proofErr w:type="spellStart"/>
      <w:r>
        <w:t>learningmaps</w:t>
      </w:r>
      <w:proofErr w:type="spellEnd"/>
      <w:r>
        <w:t>/{id}</w:t>
      </w:r>
    </w:p>
    <w:p w14:paraId="53286FF9" w14:textId="77777777" w:rsidR="00161B8F" w:rsidRDefault="00161B8F" w:rsidP="00161B8F">
      <w:pPr>
        <w:pStyle w:val="Heading3"/>
      </w:pPr>
      <w:r>
        <w:t>GET</w:t>
      </w:r>
    </w:p>
    <w:p w14:paraId="515C7534" w14:textId="7F63F3FC" w:rsidR="00161B8F" w:rsidRPr="00FA3127" w:rsidRDefault="00161B8F" w:rsidP="00161B8F">
      <w:r>
        <w:t xml:space="preserve">Retrieves a single </w:t>
      </w:r>
      <w:proofErr w:type="spellStart"/>
      <w:r>
        <w:t>LearningMap</w:t>
      </w:r>
      <w:proofErr w:type="spellEnd"/>
      <w:r>
        <w:t xml:space="preserve"> object identified by {id}.</w:t>
      </w:r>
    </w:p>
    <w:p w14:paraId="6998F515" w14:textId="77777777" w:rsidR="001512DA" w:rsidRDefault="001512DA" w:rsidP="00BB318A">
      <w:pPr>
        <w:pStyle w:val="Heading1"/>
      </w:pPr>
      <w:r>
        <w:br w:type="page"/>
      </w:r>
    </w:p>
    <w:p w14:paraId="5B08D603" w14:textId="2D888667" w:rsidR="00BB318A" w:rsidRDefault="00BB318A" w:rsidP="00BB318A">
      <w:pPr>
        <w:pStyle w:val="Heading1"/>
      </w:pPr>
      <w:proofErr w:type="spellStart"/>
      <w:r>
        <w:t>LearningResources</w:t>
      </w:r>
      <w:proofErr w:type="spellEnd"/>
    </w:p>
    <w:p w14:paraId="7F23DBC9" w14:textId="1DB39E44" w:rsidR="00944011" w:rsidRPr="00944011" w:rsidRDefault="00944011" w:rsidP="00944011">
      <w:r>
        <w:t>Describes the format types possible for Resource objects.</w:t>
      </w:r>
    </w:p>
    <w:p w14:paraId="6C80B984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520E3579" w14:textId="1814DA8F" w:rsidR="00FC7C73" w:rsidRPr="00AA3207" w:rsidRDefault="00FC6AE0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"Audio</w:t>
      </w:r>
      <w:proofErr w:type="spellEnd"/>
      <w:r>
        <w:rPr>
          <w:rStyle w:val="sobjectv"/>
          <w:rFonts w:eastAsia="Times New Roman" w:cs="Times New Roman"/>
        </w:rPr>
        <w:t> CD"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3D448A85" w14:textId="0982F1F4" w:rsidR="001460A6" w:rsidRDefault="001460A6" w:rsidP="001460A6">
      <w:pPr>
        <w:pStyle w:val="Heading2"/>
      </w:pPr>
      <w:r>
        <w:t>/</w:t>
      </w:r>
      <w:proofErr w:type="spellStart"/>
      <w:r>
        <w:t>learningresources</w:t>
      </w:r>
      <w:proofErr w:type="spellEnd"/>
    </w:p>
    <w:p w14:paraId="25E7DBD2" w14:textId="77777777" w:rsidR="001460A6" w:rsidRDefault="001460A6" w:rsidP="001460A6">
      <w:pPr>
        <w:pStyle w:val="Heading3"/>
      </w:pPr>
      <w:r>
        <w:t>GET</w:t>
      </w:r>
    </w:p>
    <w:p w14:paraId="0671F7D1" w14:textId="1157E8D8" w:rsidR="00944011" w:rsidRPr="00944011" w:rsidRDefault="00944011" w:rsidP="00944011">
      <w:r>
        <w:t xml:space="preserve">Retrieve a listing of all possible </w:t>
      </w:r>
      <w:proofErr w:type="spellStart"/>
      <w:r>
        <w:t>LearningResource</w:t>
      </w:r>
      <w:proofErr w:type="spellEnd"/>
      <w:r>
        <w:t xml:space="preserve"> types.</w:t>
      </w:r>
    </w:p>
    <w:p w14:paraId="4AE8C747" w14:textId="77777777" w:rsidR="001460A6" w:rsidRDefault="001460A6" w:rsidP="001460A6">
      <w:pPr>
        <w:pStyle w:val="Heading3"/>
      </w:pPr>
      <w:r>
        <w:t>POST</w:t>
      </w:r>
    </w:p>
    <w:p w14:paraId="283F77E9" w14:textId="492C8186" w:rsidR="001460A6" w:rsidRDefault="00944011" w:rsidP="001460A6">
      <w:r>
        <w:t xml:space="preserve">Add a new </w:t>
      </w:r>
      <w:proofErr w:type="spellStart"/>
      <w:r>
        <w:t>LearningResource</w:t>
      </w:r>
      <w:proofErr w:type="spellEnd"/>
      <w:r>
        <w:t xml:space="preserve"> type</w:t>
      </w:r>
      <w:r w:rsidR="00BA2C3F">
        <w:t>.</w:t>
      </w:r>
    </w:p>
    <w:p w14:paraId="10AF8526" w14:textId="7DE10EBB" w:rsidR="00161B8F" w:rsidRDefault="00161B8F" w:rsidP="00161B8F">
      <w:pPr>
        <w:pStyle w:val="Heading2"/>
      </w:pPr>
      <w:r>
        <w:t>/</w:t>
      </w:r>
      <w:proofErr w:type="spellStart"/>
      <w:r>
        <w:t>learningresources</w:t>
      </w:r>
      <w:proofErr w:type="spellEnd"/>
      <w:r>
        <w:t>/{id}</w:t>
      </w:r>
    </w:p>
    <w:p w14:paraId="3893BADA" w14:textId="77777777" w:rsidR="00161B8F" w:rsidRDefault="00161B8F" w:rsidP="00161B8F">
      <w:pPr>
        <w:pStyle w:val="Heading3"/>
      </w:pPr>
      <w:r>
        <w:t>GET</w:t>
      </w:r>
    </w:p>
    <w:p w14:paraId="167411F1" w14:textId="0BFA8898" w:rsidR="00161B8F" w:rsidRPr="00944011" w:rsidRDefault="00161B8F" w:rsidP="00161B8F">
      <w:r>
        <w:t xml:space="preserve">Retrieve a detail listing of </w:t>
      </w:r>
      <w:proofErr w:type="spellStart"/>
      <w:r>
        <w:t>LearningResource</w:t>
      </w:r>
      <w:proofErr w:type="spellEnd"/>
      <w:r>
        <w:t xml:space="preserve"> {id}.</w:t>
      </w:r>
    </w:p>
    <w:p w14:paraId="35F84659" w14:textId="77777777" w:rsidR="00161B8F" w:rsidRPr="001460A6" w:rsidRDefault="00161B8F" w:rsidP="001460A6"/>
    <w:p w14:paraId="27CF0501" w14:textId="77777777" w:rsidR="001512DA" w:rsidRDefault="001512DA" w:rsidP="00BB318A">
      <w:pPr>
        <w:pStyle w:val="Heading1"/>
      </w:pPr>
      <w:r>
        <w:br w:type="page"/>
      </w:r>
    </w:p>
    <w:p w14:paraId="7D071DF5" w14:textId="3A5346C7" w:rsidR="00BB318A" w:rsidRDefault="00BB318A" w:rsidP="00BB318A">
      <w:pPr>
        <w:pStyle w:val="Heading1"/>
      </w:pPr>
      <w:r>
        <w:t>Parties</w:t>
      </w:r>
    </w:p>
    <w:p w14:paraId="0E7C2AA2" w14:textId="06FFA0BF" w:rsidR="00EB1FBB" w:rsidRPr="00EB1FBB" w:rsidRDefault="00EB1FBB" w:rsidP="00EB1FBB">
      <w:r>
        <w:t>Describes an individual or organization that interacts with a Resource in some way, as a creator, rights holder, user, etc.</w:t>
      </w:r>
    </w:p>
    <w:p w14:paraId="053081B0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159A8AAB" w14:textId="292C2EB2" w:rsidR="00FC7C73" w:rsidRPr="00AA3207" w:rsidRDefault="001512DA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"Verlin</w:t>
      </w:r>
      <w:proofErr w:type="spellEnd"/>
      <w:r>
        <w:rPr>
          <w:rStyle w:val="sobjectv"/>
          <w:rFonts w:eastAsia="Times New Roman" w:cs="Times New Roman"/>
        </w:rPr>
        <w:t> Henderson"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62F73D8B" w14:textId="4200E4F9" w:rsidR="001460A6" w:rsidRDefault="001460A6" w:rsidP="001460A6">
      <w:pPr>
        <w:pStyle w:val="Heading2"/>
      </w:pPr>
      <w:r>
        <w:t>/</w:t>
      </w:r>
      <w:proofErr w:type="spellStart"/>
      <w:r>
        <w:t>partys</w:t>
      </w:r>
      <w:proofErr w:type="spellEnd"/>
    </w:p>
    <w:p w14:paraId="64F6534A" w14:textId="77777777" w:rsidR="001460A6" w:rsidRDefault="001460A6" w:rsidP="001460A6">
      <w:pPr>
        <w:pStyle w:val="Heading3"/>
      </w:pPr>
      <w:r>
        <w:t>GET</w:t>
      </w:r>
    </w:p>
    <w:p w14:paraId="17C67BEE" w14:textId="348D2A4F" w:rsidR="00EB1FBB" w:rsidRPr="00EB1FBB" w:rsidRDefault="00EB1FBB" w:rsidP="00EB1FBB">
      <w:r>
        <w:t>Retrieve all Party objects in the system.</w:t>
      </w:r>
    </w:p>
    <w:p w14:paraId="58E62356" w14:textId="77777777" w:rsidR="001460A6" w:rsidRDefault="001460A6" w:rsidP="001460A6">
      <w:pPr>
        <w:pStyle w:val="Heading3"/>
      </w:pPr>
      <w:r>
        <w:t>POST</w:t>
      </w:r>
    </w:p>
    <w:p w14:paraId="149CF882" w14:textId="269CF22A" w:rsidR="001460A6" w:rsidRDefault="00BA2C3F" w:rsidP="001460A6">
      <w:r>
        <w:t xml:space="preserve">Add a new </w:t>
      </w:r>
      <w:r w:rsidR="00EB1FBB">
        <w:t xml:space="preserve">Party </w:t>
      </w:r>
      <w:r>
        <w:t>object.</w:t>
      </w:r>
    </w:p>
    <w:p w14:paraId="3B53742D" w14:textId="47F26BA3" w:rsidR="00161B8F" w:rsidRDefault="00161B8F" w:rsidP="00161B8F">
      <w:pPr>
        <w:pStyle w:val="Heading2"/>
      </w:pPr>
      <w:r>
        <w:t>/</w:t>
      </w:r>
      <w:proofErr w:type="spellStart"/>
      <w:r>
        <w:t>partys</w:t>
      </w:r>
      <w:proofErr w:type="spellEnd"/>
      <w:r>
        <w:t>/{id}</w:t>
      </w:r>
    </w:p>
    <w:p w14:paraId="0B9CAD04" w14:textId="77777777" w:rsidR="00161B8F" w:rsidRDefault="00161B8F" w:rsidP="00161B8F">
      <w:pPr>
        <w:pStyle w:val="Heading3"/>
      </w:pPr>
      <w:r>
        <w:t>GET</w:t>
      </w:r>
    </w:p>
    <w:p w14:paraId="14A63957" w14:textId="1182847F" w:rsidR="00161B8F" w:rsidRPr="00EB1FBB" w:rsidRDefault="00161B8F" w:rsidP="00161B8F">
      <w:r>
        <w:t>Retrieve a detailed listing for Party objects {id}.</w:t>
      </w:r>
    </w:p>
    <w:p w14:paraId="06927306" w14:textId="77777777" w:rsidR="00161B8F" w:rsidRPr="001460A6" w:rsidRDefault="00161B8F" w:rsidP="001460A6"/>
    <w:p w14:paraId="2C59A487" w14:textId="77777777" w:rsidR="001512DA" w:rsidRDefault="001512DA" w:rsidP="00BB318A">
      <w:pPr>
        <w:pStyle w:val="Heading1"/>
      </w:pPr>
      <w:r>
        <w:br w:type="page"/>
      </w:r>
    </w:p>
    <w:p w14:paraId="6ADCE7F8" w14:textId="74D862F7" w:rsidR="00BB318A" w:rsidRDefault="00BB318A" w:rsidP="00BB318A">
      <w:pPr>
        <w:pStyle w:val="Heading1"/>
      </w:pPr>
      <w:proofErr w:type="spellStart"/>
      <w:r>
        <w:t>PartyTypes</w:t>
      </w:r>
      <w:proofErr w:type="spellEnd"/>
    </w:p>
    <w:p w14:paraId="4C0354A7" w14:textId="36D366C1" w:rsidR="009149B2" w:rsidRPr="009149B2" w:rsidRDefault="009149B2" w:rsidP="009149B2">
      <w:r>
        <w:t>Lists possible roles played by Party objects to describe their association with a Resource.</w:t>
      </w:r>
    </w:p>
    <w:p w14:paraId="2F859EA1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364D2353" w14:textId="1C7EEAD3" w:rsidR="00FC7C73" w:rsidRPr="00AA3207" w:rsidRDefault="009149B2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"Author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7F88C4C0" w14:textId="3CF0F2E9" w:rsidR="001460A6" w:rsidRDefault="001460A6" w:rsidP="001460A6">
      <w:pPr>
        <w:pStyle w:val="Heading2"/>
      </w:pPr>
      <w:r>
        <w:t>/</w:t>
      </w:r>
      <w:proofErr w:type="spellStart"/>
      <w:r>
        <w:t>partytypes</w:t>
      </w:r>
      <w:proofErr w:type="spellEnd"/>
    </w:p>
    <w:p w14:paraId="0DE3C9A5" w14:textId="77777777" w:rsidR="001460A6" w:rsidRDefault="001460A6" w:rsidP="001460A6">
      <w:pPr>
        <w:pStyle w:val="Heading3"/>
      </w:pPr>
      <w:r>
        <w:t>GET</w:t>
      </w:r>
    </w:p>
    <w:p w14:paraId="15961DED" w14:textId="3B06BE1A" w:rsidR="00DD5B0C" w:rsidRPr="00DD5B0C" w:rsidRDefault="00DD5B0C" w:rsidP="00DD5B0C">
      <w:r>
        <w:t xml:space="preserve">Retrieves all </w:t>
      </w:r>
      <w:proofErr w:type="spellStart"/>
      <w:r>
        <w:t>PartyTypes</w:t>
      </w:r>
      <w:proofErr w:type="spellEnd"/>
      <w:r>
        <w:t>.</w:t>
      </w:r>
    </w:p>
    <w:p w14:paraId="76BB81ED" w14:textId="77777777" w:rsidR="001460A6" w:rsidRDefault="001460A6" w:rsidP="001460A6">
      <w:pPr>
        <w:pStyle w:val="Heading3"/>
      </w:pPr>
      <w:r>
        <w:t>POST</w:t>
      </w:r>
    </w:p>
    <w:p w14:paraId="16A9DF2F" w14:textId="6719DD04" w:rsidR="001460A6" w:rsidRPr="001460A6" w:rsidRDefault="00BA2C3F" w:rsidP="001460A6">
      <w:r>
        <w:t>Add a new object.</w:t>
      </w:r>
    </w:p>
    <w:p w14:paraId="5176E89B" w14:textId="5FF8C618" w:rsidR="00DD5B0C" w:rsidRDefault="00DD5B0C" w:rsidP="00DD5B0C">
      <w:pPr>
        <w:pStyle w:val="Heading2"/>
      </w:pPr>
      <w:r>
        <w:t>/</w:t>
      </w:r>
      <w:proofErr w:type="spellStart"/>
      <w:r>
        <w:t>partytypes</w:t>
      </w:r>
      <w:proofErr w:type="spellEnd"/>
      <w:r>
        <w:t>/{id}</w:t>
      </w:r>
    </w:p>
    <w:p w14:paraId="59C67120" w14:textId="77777777" w:rsidR="00DD5B0C" w:rsidRDefault="00DD5B0C" w:rsidP="00DD5B0C">
      <w:pPr>
        <w:pStyle w:val="Heading3"/>
      </w:pPr>
      <w:r>
        <w:t>GET</w:t>
      </w:r>
    </w:p>
    <w:p w14:paraId="2CEECB44" w14:textId="1D5859FD" w:rsidR="00DD5B0C" w:rsidRPr="00DD5B0C" w:rsidRDefault="00DD5B0C" w:rsidP="00DD5B0C">
      <w:r>
        <w:t xml:space="preserve">Retrieves </w:t>
      </w:r>
      <w:proofErr w:type="spellStart"/>
      <w:r>
        <w:t>PartyType</w:t>
      </w:r>
      <w:proofErr w:type="spellEnd"/>
      <w:r>
        <w:t xml:space="preserve"> identified by {id}.</w:t>
      </w:r>
    </w:p>
    <w:p w14:paraId="3F1D9893" w14:textId="77777777" w:rsidR="001512DA" w:rsidRDefault="001512DA" w:rsidP="00BB318A">
      <w:pPr>
        <w:pStyle w:val="Heading1"/>
      </w:pPr>
      <w:r>
        <w:br w:type="page"/>
      </w:r>
    </w:p>
    <w:p w14:paraId="00BA78EF" w14:textId="24CBF25D" w:rsidR="00BB318A" w:rsidRDefault="00BB318A" w:rsidP="00BB318A">
      <w:pPr>
        <w:pStyle w:val="Heading1"/>
      </w:pPr>
      <w:r>
        <w:t>Resources</w:t>
      </w:r>
    </w:p>
    <w:p w14:paraId="4850FC58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6DCD3CAB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759D668D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"URL</w:t>
      </w:r>
      <w:proofErr w:type="gramStart"/>
      <w:r>
        <w:t>" :</w:t>
      </w:r>
      <w:proofErr w:type="gramEnd"/>
      <w:r>
        <w:t xml:space="preserve"> "http://www.sample.com",</w:t>
      </w:r>
    </w:p>
    <w:p w14:paraId="327427EF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copyrightYear</w:t>
      </w:r>
      <w:proofErr w:type="spellEnd"/>
      <w:proofErr w:type="gramEnd"/>
      <w:r>
        <w:t>" : "2013",</w:t>
      </w:r>
    </w:p>
    <w:p w14:paraId="2D2CC747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description</w:t>
      </w:r>
      <w:proofErr w:type="gramEnd"/>
      <w:r>
        <w:t>" : "An example resource",</w:t>
      </w:r>
    </w:p>
    <w:p w14:paraId="29E5C543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externalGUID</w:t>
      </w:r>
      <w:proofErr w:type="spellEnd"/>
      <w:proofErr w:type="gramEnd"/>
      <w:r>
        <w:t>" : "GUID",</w:t>
      </w:r>
    </w:p>
    <w:p w14:paraId="6ECD6657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id</w:t>
      </w:r>
      <w:proofErr w:type="gramEnd"/>
      <w:r>
        <w:t>" : 1,</w:t>
      </w:r>
    </w:p>
    <w:p w14:paraId="58DC10FD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interactivity</w:t>
      </w:r>
      <w:proofErr w:type="gramEnd"/>
      <w:r>
        <w:t>" : {</w:t>
      </w:r>
    </w:p>
    <w:p w14:paraId="0D849DA5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id</w:t>
      </w:r>
      <w:proofErr w:type="gramEnd"/>
      <w:r>
        <w:t>" : 1,</w:t>
      </w:r>
    </w:p>
    <w:p w14:paraId="33A06D5A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name</w:t>
      </w:r>
      <w:proofErr w:type="gramEnd"/>
      <w:r>
        <w:t>" : "Active",</w:t>
      </w:r>
    </w:p>
    <w:p w14:paraId="2C8FE831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version</w:t>
      </w:r>
      <w:proofErr w:type="gramEnd"/>
      <w:r>
        <w:t>" : 0</w:t>
      </w:r>
    </w:p>
    <w:p w14:paraId="27CB791E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43F23B28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isBasedOnURL</w:t>
      </w:r>
      <w:proofErr w:type="spellEnd"/>
      <w:proofErr w:type="gramEnd"/>
      <w:r>
        <w:t>" : "http://www.sample2.org",</w:t>
      </w:r>
    </w:p>
    <w:p w14:paraId="3ED43D68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lang</w:t>
      </w:r>
      <w:proofErr w:type="spellEnd"/>
      <w:proofErr w:type="gramEnd"/>
      <w:r>
        <w:t>" : {</w:t>
      </w:r>
    </w:p>
    <w:p w14:paraId="6F448A62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code</w:t>
      </w:r>
      <w:proofErr w:type="gramEnd"/>
      <w:r>
        <w:t>" : "en",</w:t>
      </w:r>
    </w:p>
    <w:p w14:paraId="337DB602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id</w:t>
      </w:r>
      <w:proofErr w:type="gramEnd"/>
      <w:r>
        <w:t>" : 1,</w:t>
      </w:r>
    </w:p>
    <w:p w14:paraId="78BC2D7C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name</w:t>
      </w:r>
      <w:proofErr w:type="gramEnd"/>
      <w:r>
        <w:t>" : "English",</w:t>
      </w:r>
    </w:p>
    <w:p w14:paraId="6629E82E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version</w:t>
      </w:r>
      <w:proofErr w:type="gramEnd"/>
      <w:r>
        <w:t>" : 0</w:t>
      </w:r>
    </w:p>
    <w:p w14:paraId="70BD098B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1F241BB9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learningResource</w:t>
      </w:r>
      <w:proofErr w:type="spellEnd"/>
      <w:proofErr w:type="gramEnd"/>
      <w:r>
        <w:t>" : {</w:t>
      </w:r>
    </w:p>
    <w:p w14:paraId="4748565B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id</w:t>
      </w:r>
      <w:proofErr w:type="gramEnd"/>
      <w:r>
        <w:t>" : 1,</w:t>
      </w:r>
    </w:p>
    <w:p w14:paraId="3D25CC35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name</w:t>
      </w:r>
      <w:proofErr w:type="gramEnd"/>
      <w:r>
        <w:t>" : "Audio CD",</w:t>
      </w:r>
    </w:p>
    <w:p w14:paraId="6E17DD5A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gramStart"/>
      <w:r>
        <w:t>version</w:t>
      </w:r>
      <w:proofErr w:type="gramEnd"/>
      <w:r>
        <w:t>" : 0</w:t>
      </w:r>
    </w:p>
    <w:p w14:paraId="2493A634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},</w:t>
      </w:r>
    </w:p>
    <w:p w14:paraId="4F5BF0EE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name</w:t>
      </w:r>
      <w:proofErr w:type="gramEnd"/>
      <w:r>
        <w:t>" : "Sample Resource",</w:t>
      </w:r>
    </w:p>
    <w:p w14:paraId="1536C4B6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sourceText</w:t>
      </w:r>
      <w:proofErr w:type="spellEnd"/>
      <w:proofErr w:type="gramEnd"/>
      <w:r>
        <w:t>" : "Sample Source Text",</w:t>
      </w:r>
    </w:p>
    <w:p w14:paraId="71254352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timeRequired</w:t>
      </w:r>
      <w:proofErr w:type="spellEnd"/>
      <w:proofErr w:type="gramEnd"/>
      <w:r>
        <w:t>" : "30 minutes",</w:t>
      </w:r>
    </w:p>
    <w:p w14:paraId="3D948C63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spellStart"/>
      <w:proofErr w:type="gramStart"/>
      <w:r>
        <w:t>useRightsURL</w:t>
      </w:r>
      <w:proofErr w:type="spellEnd"/>
      <w:proofErr w:type="gramEnd"/>
      <w:r>
        <w:t>" : "http://www.sample1.org",</w:t>
      </w:r>
    </w:p>
    <w:p w14:paraId="06DA8584" w14:textId="77777777" w:rsidR="00F441A1" w:rsidRDefault="00F441A1" w:rsidP="00F44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</w:t>
      </w:r>
      <w:proofErr w:type="gramStart"/>
      <w:r>
        <w:t>version</w:t>
      </w:r>
      <w:proofErr w:type="gramEnd"/>
      <w:r>
        <w:t>" : 0</w:t>
      </w:r>
    </w:p>
    <w:p w14:paraId="15A82731" w14:textId="46D0B693" w:rsidR="00FC7C73" w:rsidRPr="00AA3207" w:rsidRDefault="00F441A1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47A162E" w14:textId="3AB1BC67" w:rsidR="001460A6" w:rsidRDefault="001460A6" w:rsidP="001460A6">
      <w:pPr>
        <w:pStyle w:val="Heading2"/>
      </w:pPr>
      <w:r>
        <w:t>/resources</w:t>
      </w:r>
    </w:p>
    <w:p w14:paraId="1622C989" w14:textId="77777777" w:rsidR="001460A6" w:rsidRDefault="001460A6" w:rsidP="001460A6">
      <w:pPr>
        <w:pStyle w:val="Heading3"/>
      </w:pPr>
      <w:r>
        <w:t>GET</w:t>
      </w:r>
    </w:p>
    <w:p w14:paraId="4F9A5453" w14:textId="77777777" w:rsidR="001460A6" w:rsidRDefault="001460A6" w:rsidP="001460A6">
      <w:pPr>
        <w:pStyle w:val="Heading3"/>
      </w:pPr>
      <w:r>
        <w:t>POST</w:t>
      </w:r>
    </w:p>
    <w:p w14:paraId="123F0155" w14:textId="43DCE0D9" w:rsidR="001460A6" w:rsidRPr="001460A6" w:rsidRDefault="00BA2C3F" w:rsidP="001460A6">
      <w:r>
        <w:t>Add a new Resource object.</w:t>
      </w:r>
    </w:p>
    <w:p w14:paraId="5D4AE790" w14:textId="7D02E822" w:rsidR="005C0B39" w:rsidRDefault="005C0B39" w:rsidP="005C0B39">
      <w:pPr>
        <w:pStyle w:val="Heading2"/>
      </w:pPr>
      <w:r>
        <w:t>/resources/{id}</w:t>
      </w:r>
    </w:p>
    <w:p w14:paraId="1DA278D9" w14:textId="77777777" w:rsidR="005C0B39" w:rsidRDefault="005C0B39" w:rsidP="005C0B39">
      <w:pPr>
        <w:pStyle w:val="Heading3"/>
      </w:pPr>
      <w:r>
        <w:t>GET</w:t>
      </w:r>
    </w:p>
    <w:p w14:paraId="73904F3E" w14:textId="2BF06F5C" w:rsidR="005C0B39" w:rsidRDefault="005C0B39" w:rsidP="005C0B39">
      <w:r>
        <w:t>Retrieve detailed information for a single Resource object identified by {id}.</w:t>
      </w:r>
    </w:p>
    <w:p w14:paraId="456AFE4E" w14:textId="4A44D4EE" w:rsidR="007B63BB" w:rsidRDefault="007B63BB" w:rsidP="007B63BB">
      <w:pPr>
        <w:pStyle w:val="Heading2"/>
      </w:pPr>
      <w:r>
        <w:t>/resources/</w:t>
      </w:r>
      <w:proofErr w:type="spellStart"/>
      <w:r>
        <w:t>search</w:t>
      </w:r>
      <w:proofErr w:type="gramStart"/>
      <w:r>
        <w:t>?</w:t>
      </w:r>
      <w:r w:rsidR="004365B4">
        <w:t>query</w:t>
      </w:r>
      <w:proofErr w:type="spellEnd"/>
      <w:proofErr w:type="gramEnd"/>
      <w:r w:rsidR="004365B4">
        <w:t>={query}</w:t>
      </w:r>
    </w:p>
    <w:p w14:paraId="507929C0" w14:textId="77777777" w:rsidR="007B63BB" w:rsidRDefault="007B63BB" w:rsidP="007B63BB">
      <w:pPr>
        <w:pStyle w:val="Heading3"/>
      </w:pPr>
      <w:r>
        <w:t>GET</w:t>
      </w:r>
    </w:p>
    <w:p w14:paraId="4DA97B56" w14:textId="77777777" w:rsidR="004365B4" w:rsidRDefault="007B63BB" w:rsidP="007B63BB">
      <w:r>
        <w:t xml:space="preserve">Access to a search API powered by Apache </w:t>
      </w:r>
      <w:proofErr w:type="spellStart"/>
      <w:r>
        <w:t>Solr</w:t>
      </w:r>
      <w:proofErr w:type="spellEnd"/>
      <w:r>
        <w:t xml:space="preserve">. Based on the query string parameter, returns a collection of resources </w:t>
      </w:r>
      <w:r w:rsidR="004365B4">
        <w:t>that match the query.</w:t>
      </w:r>
    </w:p>
    <w:p w14:paraId="266EDB3F" w14:textId="77777777" w:rsidR="004365B4" w:rsidRPr="00DD2B01" w:rsidRDefault="004365B4" w:rsidP="007B63BB"/>
    <w:p w14:paraId="415C4BE6" w14:textId="29D2C82E" w:rsidR="00DD2B01" w:rsidRPr="00DD2B01" w:rsidRDefault="00DD2B01" w:rsidP="00DD2B01">
      <w:r w:rsidRPr="00DD2B01">
        <w:t>You can construct a query for the following items</w:t>
      </w:r>
      <w:r w:rsidR="0033373F">
        <w:t>, which correspond to properties of the Resource object (detailed in the JSON above)</w:t>
      </w:r>
      <w:r w:rsidRPr="00DD2B01">
        <w:t>:</w:t>
      </w:r>
    </w:p>
    <w:p w14:paraId="6AAF89CB" w14:textId="77777777" w:rsidR="00DD2B01" w:rsidRPr="00DD2B01" w:rsidRDefault="00DD2B01" w:rsidP="00DD2B01"/>
    <w:p w14:paraId="51E5E8C4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resource.name</w:t>
      </w:r>
      <w:proofErr w:type="gramEnd"/>
      <w:r w:rsidRPr="00DD2B01">
        <w:rPr>
          <w:rFonts w:cs="Noteworthy Light"/>
        </w:rPr>
        <w:t>_s</w:t>
      </w:r>
      <w:proofErr w:type="spellEnd"/>
    </w:p>
    <w:p w14:paraId="7C1F7C18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resource.externalguid</w:t>
      </w:r>
      <w:proofErr w:type="gramEnd"/>
      <w:r w:rsidRPr="00DD2B01">
        <w:rPr>
          <w:rFonts w:cs="Noteworthy Light"/>
        </w:rPr>
        <w:t>_s</w:t>
      </w:r>
      <w:proofErr w:type="spellEnd"/>
    </w:p>
    <w:p w14:paraId="5EE89D34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resource.url</w:t>
      </w:r>
      <w:proofErr w:type="gramEnd"/>
      <w:r w:rsidRPr="00DD2B01">
        <w:rPr>
          <w:rFonts w:cs="Noteworthy Light"/>
        </w:rPr>
        <w:t>_s</w:t>
      </w:r>
      <w:proofErr w:type="spellEnd"/>
    </w:p>
    <w:p w14:paraId="1CE3B0BB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resource.description</w:t>
      </w:r>
      <w:proofErr w:type="gramEnd"/>
      <w:r w:rsidRPr="00DD2B01">
        <w:rPr>
          <w:rFonts w:cs="Noteworthy Light"/>
        </w:rPr>
        <w:t>_s</w:t>
      </w:r>
      <w:proofErr w:type="spellEnd"/>
    </w:p>
    <w:p w14:paraId="65FFAB6E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resource.copyrightyear</w:t>
      </w:r>
      <w:proofErr w:type="gramEnd"/>
      <w:r w:rsidRPr="00DD2B01">
        <w:rPr>
          <w:rFonts w:cs="Noteworthy Light"/>
        </w:rPr>
        <w:t>_s</w:t>
      </w:r>
      <w:proofErr w:type="spellEnd"/>
    </w:p>
    <w:p w14:paraId="1C608F54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resource.userightsurl</w:t>
      </w:r>
      <w:proofErr w:type="gramEnd"/>
      <w:r w:rsidRPr="00DD2B01">
        <w:rPr>
          <w:rFonts w:cs="Noteworthy Light"/>
        </w:rPr>
        <w:t>_s</w:t>
      </w:r>
      <w:proofErr w:type="spellEnd"/>
    </w:p>
    <w:p w14:paraId="3F67405D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resource.isbasedonurl</w:t>
      </w:r>
      <w:proofErr w:type="gramEnd"/>
      <w:r w:rsidRPr="00DD2B01">
        <w:rPr>
          <w:rFonts w:cs="Noteworthy Light"/>
        </w:rPr>
        <w:t>_s</w:t>
      </w:r>
      <w:proofErr w:type="spellEnd"/>
    </w:p>
    <w:p w14:paraId="771D081F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resource.timerequired</w:t>
      </w:r>
      <w:proofErr w:type="gramEnd"/>
      <w:r w:rsidRPr="00DD2B01">
        <w:rPr>
          <w:rFonts w:cs="Noteworthy Light"/>
        </w:rPr>
        <w:t>_s</w:t>
      </w:r>
      <w:proofErr w:type="spellEnd"/>
    </w:p>
    <w:p w14:paraId="2FCD9362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resource.lang</w:t>
      </w:r>
      <w:proofErr w:type="gramEnd"/>
      <w:r w:rsidRPr="00DD2B01">
        <w:rPr>
          <w:rFonts w:cs="Noteworthy Light"/>
        </w:rPr>
        <w:t>_s</w:t>
      </w:r>
      <w:proofErr w:type="spellEnd"/>
    </w:p>
    <w:p w14:paraId="7C9BF5D5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resource.interactivity</w:t>
      </w:r>
      <w:proofErr w:type="gramEnd"/>
      <w:r w:rsidRPr="00DD2B01">
        <w:rPr>
          <w:rFonts w:cs="Noteworthy Light"/>
        </w:rPr>
        <w:t>_s</w:t>
      </w:r>
      <w:proofErr w:type="spellEnd"/>
    </w:p>
    <w:p w14:paraId="0632E76A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resource.sourcetext</w:t>
      </w:r>
      <w:proofErr w:type="gramEnd"/>
      <w:r w:rsidRPr="00DD2B01">
        <w:rPr>
          <w:rFonts w:cs="Noteworthy Light"/>
        </w:rPr>
        <w:t>_s</w:t>
      </w:r>
      <w:proofErr w:type="spellEnd"/>
    </w:p>
    <w:p w14:paraId="69E48ADF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resource.id</w:t>
      </w:r>
      <w:proofErr w:type="gramEnd"/>
      <w:r w:rsidRPr="00DD2B01">
        <w:rPr>
          <w:rFonts w:cs="Noteworthy Light"/>
        </w:rPr>
        <w:t>_l</w:t>
      </w:r>
      <w:proofErr w:type="spellEnd"/>
    </w:p>
    <w:p w14:paraId="7FB08425" w14:textId="77777777" w:rsidR="00DD2B01" w:rsidRPr="00DD2B01" w:rsidRDefault="00DD2B01" w:rsidP="00DD2B01">
      <w:pPr>
        <w:pStyle w:val="ListParagraph"/>
        <w:numPr>
          <w:ilvl w:val="0"/>
          <w:numId w:val="1"/>
        </w:numPr>
        <w:rPr>
          <w:rFonts w:cs="Noteworthy Light"/>
        </w:rPr>
      </w:pPr>
      <w:proofErr w:type="spellStart"/>
      <w:proofErr w:type="gramStart"/>
      <w:r w:rsidRPr="00DD2B01">
        <w:rPr>
          <w:rFonts w:cs="Noteworthy Light"/>
        </w:rPr>
        <w:t>resource</w:t>
      </w:r>
      <w:proofErr w:type="gramEnd"/>
      <w:r w:rsidRPr="00DD2B01">
        <w:rPr>
          <w:rFonts w:cs="Noteworthy Light"/>
        </w:rPr>
        <w:t>_solrsummary_t</w:t>
      </w:r>
      <w:proofErr w:type="spellEnd"/>
    </w:p>
    <w:p w14:paraId="77C07D11" w14:textId="3FA503BE" w:rsidR="001512DA" w:rsidRDefault="001512DA" w:rsidP="00DD2B01"/>
    <w:p w14:paraId="2E8BDA70" w14:textId="25BFDD00" w:rsidR="0098164D" w:rsidRDefault="0098164D" w:rsidP="00DD2B01">
      <w:proofErr w:type="gramStart"/>
      <w:r>
        <w:t>Items which end in _s</w:t>
      </w:r>
      <w:proofErr w:type="gramEnd"/>
      <w:r>
        <w:t xml:space="preserve"> are String types and must be an exact match (including wildcards). </w:t>
      </w:r>
      <w:proofErr w:type="gramStart"/>
      <w:r>
        <w:t>Items which end in _l</w:t>
      </w:r>
      <w:proofErr w:type="gramEnd"/>
      <w:r>
        <w:t xml:space="preserve"> are Long types. </w:t>
      </w:r>
      <w:proofErr w:type="gramStart"/>
      <w:r>
        <w:t>Items which end in _t</w:t>
      </w:r>
      <w:proofErr w:type="gramEnd"/>
      <w:r>
        <w:t xml:space="preserve"> are Text types and can be searched with a case insensitive search (including wildcards). For more information about constructing </w:t>
      </w:r>
      <w:proofErr w:type="spellStart"/>
      <w:r>
        <w:t>Solr</w:t>
      </w:r>
      <w:proofErr w:type="spellEnd"/>
      <w:r>
        <w:t xml:space="preserve"> queries, refer to </w:t>
      </w:r>
      <w:r w:rsidR="002F086E">
        <w:t xml:space="preserve">the </w:t>
      </w:r>
      <w:proofErr w:type="spellStart"/>
      <w:r w:rsidR="002F086E">
        <w:t>Solr</w:t>
      </w:r>
      <w:proofErr w:type="spellEnd"/>
      <w:r w:rsidR="002F086E">
        <w:t xml:space="preserve"> Wiki page on query syntax: </w:t>
      </w:r>
      <w:hyperlink r:id="rId8" w:history="1">
        <w:r w:rsidR="002F086E" w:rsidRPr="00B557C1">
          <w:rPr>
            <w:rStyle w:val="Hyperlink"/>
          </w:rPr>
          <w:t>http://wiki.apache.org/solr/SolrQuerySyntax</w:t>
        </w:r>
      </w:hyperlink>
      <w:r w:rsidR="002F086E">
        <w:t xml:space="preserve">. </w:t>
      </w:r>
    </w:p>
    <w:p w14:paraId="4C8E0E88" w14:textId="77777777" w:rsidR="002F086E" w:rsidRDefault="002F086E" w:rsidP="00DD2B01"/>
    <w:p w14:paraId="00D066D4" w14:textId="4121129E" w:rsidR="002F086E" w:rsidRDefault="002F086E" w:rsidP="00DD2B01">
      <w:r>
        <w:t>If you use JSONP with this endpoint, construct your request as:</w:t>
      </w:r>
    </w:p>
    <w:p w14:paraId="3A7F4FB1" w14:textId="77777777" w:rsidR="002F086E" w:rsidRDefault="002F086E" w:rsidP="002F086E"/>
    <w:p w14:paraId="43228781" w14:textId="2F2120E6" w:rsidR="002F086E" w:rsidRDefault="002F086E" w:rsidP="002F086E">
      <w:r>
        <w:t>/resources/</w:t>
      </w:r>
      <w:proofErr w:type="spellStart"/>
      <w:r>
        <w:t>search.json?callback</w:t>
      </w:r>
      <w:proofErr w:type="spellEnd"/>
      <w:r>
        <w:t>={callback}&amp;query={query}</w:t>
      </w:r>
    </w:p>
    <w:p w14:paraId="2CD3FEA8" w14:textId="77777777" w:rsidR="002F086E" w:rsidRDefault="002F086E" w:rsidP="00DD2B01"/>
    <w:p w14:paraId="3B801519" w14:textId="77777777" w:rsidR="002F086E" w:rsidRPr="00DD2B01" w:rsidRDefault="002F086E" w:rsidP="00DD2B01"/>
    <w:p w14:paraId="1E982393" w14:textId="77777777" w:rsidR="00DD2B01" w:rsidRDefault="00DD2B0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FD046CD" w14:textId="21C1B060" w:rsidR="000C72FA" w:rsidRDefault="000C72FA" w:rsidP="00690788">
      <w:pPr>
        <w:pStyle w:val="Heading1"/>
      </w:pPr>
      <w:r>
        <w:t>Standards</w:t>
      </w:r>
    </w:p>
    <w:p w14:paraId="5BCC4157" w14:textId="318D403A" w:rsidR="00690788" w:rsidRDefault="00FA3127" w:rsidP="00690788">
      <w:r>
        <w:t>Learning s</w:t>
      </w:r>
      <w:r w:rsidR="00D30CDC">
        <w:t>tandards are organized into a tree of Standards objects</w:t>
      </w:r>
      <w:r>
        <w:t xml:space="preserve">, which describe the different levels of </w:t>
      </w:r>
      <w:proofErr w:type="gramStart"/>
      <w:r>
        <w:t>a learning</w:t>
      </w:r>
      <w:proofErr w:type="gramEnd"/>
      <w:r>
        <w:t xml:space="preserve"> standard</w:t>
      </w:r>
      <w:r w:rsidR="00D30CDC">
        <w:t xml:space="preserve">. </w:t>
      </w:r>
    </w:p>
    <w:p w14:paraId="5C94819E" w14:textId="77777777" w:rsidR="00FC7C73" w:rsidRDefault="00FC7C73" w:rsidP="005A2A1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7E0E9758" w14:textId="09A5B5E3" w:rsidR="005A2A13" w:rsidRPr="005A2A13" w:rsidRDefault="005A2A13" w:rsidP="005A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proofErr w:type="gramStart"/>
      <w:r>
        <w:rPr>
          <w:rStyle w:val="sobjectk"/>
          <w:rFonts w:eastAsia="Times New Roman" w:cs="Times New Roman"/>
        </w:rPr>
        <w:t>externalId</w:t>
      </w:r>
      <w:proofErr w:type="spellEnd"/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"Top Level Standard"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heading"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"Heading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"id"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"Top</w:t>
      </w:r>
      <w:proofErr w:type="spellEnd"/>
      <w:r>
        <w:rPr>
          <w:rStyle w:val="sobjectv"/>
          <w:rFonts w:eastAsia="Times New Roman" w:cs="Times New Roman"/>
        </w:rPr>
        <w:t> Level Standard"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parent"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null</w:t>
      </w:r>
      <w:proofErr w:type="spellEnd"/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standard_text"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"This</w:t>
      </w:r>
      <w:proofErr w:type="spellEnd"/>
      <w:r>
        <w:rPr>
          <w:rStyle w:val="sobjectv"/>
          <w:rFonts w:eastAsia="Times New Roman" w:cs="Times New Roman"/>
        </w:rPr>
        <w:t> is the text of the standard"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subheading"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"Subheading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url</w:t>
      </w:r>
      <w:proofErr w:type="spell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"http://www.standards.org/top"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2A42BF33" w14:textId="21E8E10E" w:rsidR="00690788" w:rsidRDefault="00690788" w:rsidP="00690788">
      <w:pPr>
        <w:pStyle w:val="Heading2"/>
      </w:pPr>
      <w:r>
        <w:t>/standards</w:t>
      </w:r>
    </w:p>
    <w:p w14:paraId="5DADCBB6" w14:textId="30A2210F" w:rsidR="00690788" w:rsidRDefault="006A1AFE" w:rsidP="007C6551">
      <w:pPr>
        <w:pStyle w:val="Heading3"/>
      </w:pPr>
      <w:r>
        <w:t>GET</w:t>
      </w:r>
    </w:p>
    <w:p w14:paraId="15C9C4D9" w14:textId="5892883B" w:rsidR="00D30CDC" w:rsidRDefault="007C6551" w:rsidP="007C6551">
      <w:r>
        <w:t>G</w:t>
      </w:r>
      <w:r w:rsidR="00A436AE">
        <w:t>et all standards in the system with no parent standard, meaning that this endpoint will return all top-level standards in the LRI.</w:t>
      </w:r>
      <w:r w:rsidR="00FA3127">
        <w:t xml:space="preserve"> This behavior is different from other top-level endpoints, which return all associated objects.</w:t>
      </w:r>
    </w:p>
    <w:p w14:paraId="004AC97A" w14:textId="74C5FB0F" w:rsidR="00D30CDC" w:rsidRDefault="00D30CDC" w:rsidP="00D30CDC">
      <w:pPr>
        <w:pStyle w:val="Heading3"/>
      </w:pPr>
      <w:r>
        <w:t>POST</w:t>
      </w:r>
    </w:p>
    <w:p w14:paraId="501FF34F" w14:textId="6A3D631C" w:rsidR="00D30CDC" w:rsidRPr="00D30CDC" w:rsidRDefault="00D30CDC" w:rsidP="00D30CDC">
      <w:r>
        <w:t>Add a new top-level standard.</w:t>
      </w:r>
    </w:p>
    <w:p w14:paraId="0411F346" w14:textId="30E82070" w:rsidR="006738AD" w:rsidRPr="006738AD" w:rsidRDefault="00690788" w:rsidP="006738AD">
      <w:pPr>
        <w:pStyle w:val="Heading2"/>
      </w:pPr>
      <w:r>
        <w:t>/standards/{id}</w:t>
      </w:r>
    </w:p>
    <w:p w14:paraId="24593D88" w14:textId="384A23FE" w:rsidR="00690788" w:rsidRDefault="006A1AFE" w:rsidP="007C6551">
      <w:pPr>
        <w:pStyle w:val="Heading3"/>
      </w:pPr>
      <w:r>
        <w:t>GET</w:t>
      </w:r>
    </w:p>
    <w:p w14:paraId="0F5388B0" w14:textId="7CED2D25" w:rsidR="007C6551" w:rsidRDefault="007C6551" w:rsidP="007C6551">
      <w:r>
        <w:t>Get details on a specific standard {id}.</w:t>
      </w:r>
    </w:p>
    <w:p w14:paraId="27F72B74" w14:textId="77777777" w:rsidR="00D56AEA" w:rsidRDefault="00D56AEA" w:rsidP="00D56AEA">
      <w:pPr>
        <w:pStyle w:val="Heading3"/>
      </w:pPr>
      <w:r>
        <w:t>POST</w:t>
      </w:r>
    </w:p>
    <w:p w14:paraId="543142C0" w14:textId="4B5BDA1D" w:rsidR="006738AD" w:rsidRPr="007C6551" w:rsidRDefault="00D56AEA" w:rsidP="00D56AEA">
      <w:r>
        <w:t>Create a new standard with parent standard {id}.</w:t>
      </w:r>
      <w:r w:rsidR="006738AD" w:rsidRPr="006738AD">
        <w:t xml:space="preserve"> </w:t>
      </w:r>
    </w:p>
    <w:p w14:paraId="1FB29CD3" w14:textId="6C66E710" w:rsidR="006A1AFE" w:rsidRDefault="006A1AFE" w:rsidP="007C6551">
      <w:pPr>
        <w:pStyle w:val="Heading3"/>
      </w:pPr>
      <w:r>
        <w:t>PUT</w:t>
      </w:r>
    </w:p>
    <w:p w14:paraId="42BB403B" w14:textId="1DCB6AAC" w:rsidR="007C6551" w:rsidRPr="007C6551" w:rsidRDefault="007C6551" w:rsidP="007C6551">
      <w:r>
        <w:t>Update an existing standard {id}</w:t>
      </w:r>
      <w:r w:rsidR="00D56AEA">
        <w:t>.</w:t>
      </w:r>
    </w:p>
    <w:p w14:paraId="34F37050" w14:textId="60A60414" w:rsidR="006A1AFE" w:rsidRDefault="006A1AFE" w:rsidP="006A1AFE">
      <w:pPr>
        <w:pStyle w:val="Heading3"/>
      </w:pPr>
      <w:r>
        <w:t>DELETE</w:t>
      </w:r>
    </w:p>
    <w:p w14:paraId="40B7A79D" w14:textId="5BF76F7F" w:rsidR="006A1AFE" w:rsidRPr="006A1AFE" w:rsidRDefault="006A1AFE" w:rsidP="006A1AFE">
      <w:r>
        <w:t>Delete the standard {id}.</w:t>
      </w:r>
    </w:p>
    <w:p w14:paraId="5AA4F38E" w14:textId="05206B34" w:rsidR="00690788" w:rsidRDefault="00690788" w:rsidP="00690788">
      <w:pPr>
        <w:pStyle w:val="Heading2"/>
      </w:pPr>
      <w:r>
        <w:t>/standards/{id}/pathways</w:t>
      </w:r>
    </w:p>
    <w:p w14:paraId="6943053B" w14:textId="1102FB1D" w:rsidR="00BC43DE" w:rsidRDefault="006738AD" w:rsidP="006738AD">
      <w:pPr>
        <w:pStyle w:val="Heading3"/>
      </w:pPr>
      <w:r>
        <w:t>GET</w:t>
      </w:r>
    </w:p>
    <w:p w14:paraId="402715AF" w14:textId="66D21B4B" w:rsidR="001512DA" w:rsidRDefault="00BC43DE" w:rsidP="00FA3127">
      <w:r>
        <w:t xml:space="preserve">List pathways that contain </w:t>
      </w:r>
      <w:r w:rsidR="00FA3127">
        <w:t>nodes referencing this standard</w:t>
      </w:r>
    </w:p>
    <w:p w14:paraId="39187D4A" w14:textId="257FE5BB" w:rsidR="006A636B" w:rsidRDefault="006A636B" w:rsidP="006A636B">
      <w:pPr>
        <w:pStyle w:val="Heading2"/>
      </w:pPr>
      <w:r>
        <w:t>/</w:t>
      </w:r>
      <w:r>
        <w:t>standards</w:t>
      </w:r>
      <w:r>
        <w:t>/</w:t>
      </w:r>
      <w:proofErr w:type="spellStart"/>
      <w:r>
        <w:t>search</w:t>
      </w:r>
      <w:proofErr w:type="gramStart"/>
      <w:r>
        <w:t>?query</w:t>
      </w:r>
      <w:proofErr w:type="spellEnd"/>
      <w:proofErr w:type="gramEnd"/>
      <w:r>
        <w:t>={query}</w:t>
      </w:r>
    </w:p>
    <w:p w14:paraId="7B8B591E" w14:textId="77777777" w:rsidR="006A636B" w:rsidRDefault="006A636B" w:rsidP="006A636B">
      <w:pPr>
        <w:pStyle w:val="Heading3"/>
      </w:pPr>
      <w:r>
        <w:t>GET</w:t>
      </w:r>
    </w:p>
    <w:p w14:paraId="2BE6E0EA" w14:textId="4F5A6173" w:rsidR="006A636B" w:rsidRDefault="006A636B" w:rsidP="006A636B">
      <w:r>
        <w:t xml:space="preserve">Access to a search API powered by Apache </w:t>
      </w:r>
      <w:proofErr w:type="spellStart"/>
      <w:r>
        <w:t>Solr</w:t>
      </w:r>
      <w:proofErr w:type="spellEnd"/>
      <w:r>
        <w:t xml:space="preserve">. Based on the query string parameter, returns a collection of </w:t>
      </w:r>
      <w:r>
        <w:t>standards</w:t>
      </w:r>
      <w:bookmarkStart w:id="0" w:name="_GoBack"/>
      <w:bookmarkEnd w:id="0"/>
      <w:r>
        <w:t xml:space="preserve"> that match the query.</w:t>
      </w:r>
    </w:p>
    <w:p w14:paraId="534F4527" w14:textId="77777777" w:rsidR="006A636B" w:rsidRPr="00DD2B01" w:rsidRDefault="006A636B" w:rsidP="006A636B"/>
    <w:p w14:paraId="231CC256" w14:textId="3D2CEC11" w:rsidR="006A636B" w:rsidRPr="00DD2B01" w:rsidRDefault="006A636B" w:rsidP="006A636B">
      <w:r w:rsidRPr="00DD2B01">
        <w:t>You can construct a query for the following items</w:t>
      </w:r>
      <w:r>
        <w:t>, which correspo</w:t>
      </w:r>
      <w:r>
        <w:t>nd to properties of the Standard</w:t>
      </w:r>
      <w:r>
        <w:t xml:space="preserve"> object (detailed in the JSON above)</w:t>
      </w:r>
      <w:r w:rsidRPr="00DD2B01">
        <w:t>:</w:t>
      </w:r>
    </w:p>
    <w:p w14:paraId="21581691" w14:textId="77777777" w:rsidR="006A636B" w:rsidRDefault="006A636B" w:rsidP="006A636B"/>
    <w:p w14:paraId="1AE779DE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standard.name</w:t>
      </w:r>
      <w:proofErr w:type="gramEnd"/>
      <w:r w:rsidRPr="006A636B">
        <w:t>_s</w:t>
      </w:r>
      <w:proofErr w:type="spellEnd"/>
    </w:p>
    <w:p w14:paraId="58C6BE6B" w14:textId="1C97BB74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standard.url</w:t>
      </w:r>
      <w:proofErr w:type="gramEnd"/>
      <w:r w:rsidRPr="006A636B">
        <w:t>_s</w:t>
      </w:r>
      <w:proofErr w:type="spellEnd"/>
    </w:p>
    <w:p w14:paraId="70B3E691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standard.externalid</w:t>
      </w:r>
      <w:proofErr w:type="gramEnd"/>
      <w:r w:rsidRPr="006A636B">
        <w:t>_s</w:t>
      </w:r>
      <w:proofErr w:type="spellEnd"/>
    </w:p>
    <w:p w14:paraId="77EA923C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standard.parent</w:t>
      </w:r>
      <w:proofErr w:type="gramEnd"/>
      <w:r w:rsidRPr="006A636B">
        <w:t>_t</w:t>
      </w:r>
      <w:proofErr w:type="spellEnd"/>
    </w:p>
    <w:p w14:paraId="3E860649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standard.heading</w:t>
      </w:r>
      <w:proofErr w:type="gramEnd"/>
      <w:r w:rsidRPr="006A636B">
        <w:t>_s</w:t>
      </w:r>
      <w:proofErr w:type="spellEnd"/>
    </w:p>
    <w:p w14:paraId="3602DD25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standard.subheading</w:t>
      </w:r>
      <w:proofErr w:type="gramEnd"/>
      <w:r w:rsidRPr="006A636B">
        <w:t>_s</w:t>
      </w:r>
      <w:proofErr w:type="spellEnd"/>
    </w:p>
    <w:p w14:paraId="3BD9C2FB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standard.standard</w:t>
      </w:r>
      <w:proofErr w:type="gramEnd"/>
      <w:r w:rsidRPr="006A636B">
        <w:t>_text_s</w:t>
      </w:r>
      <w:proofErr w:type="spellEnd"/>
    </w:p>
    <w:p w14:paraId="010FC1EE" w14:textId="77777777" w:rsidR="006A636B" w:rsidRDefault="006A636B" w:rsidP="006A636B">
      <w:pPr>
        <w:pStyle w:val="ListParagraph"/>
        <w:numPr>
          <w:ilvl w:val="0"/>
          <w:numId w:val="2"/>
        </w:numPr>
      </w:pPr>
      <w:proofErr w:type="spellStart"/>
      <w:proofErr w:type="gramStart"/>
      <w:r w:rsidRPr="006A636B">
        <w:t>standard.id</w:t>
      </w:r>
      <w:proofErr w:type="gramEnd"/>
      <w:r w:rsidRPr="006A636B">
        <w:t>_l</w:t>
      </w:r>
      <w:proofErr w:type="spellEnd"/>
    </w:p>
    <w:p w14:paraId="3E13BAE6" w14:textId="548F680E" w:rsidR="006A636B" w:rsidRPr="006A636B" w:rsidRDefault="006A636B" w:rsidP="006A636B">
      <w:pPr>
        <w:pStyle w:val="ListParagraph"/>
        <w:numPr>
          <w:ilvl w:val="0"/>
          <w:numId w:val="2"/>
        </w:numPr>
        <w:rPr>
          <w:rFonts w:cs="Noteworthy Light"/>
        </w:rPr>
      </w:pPr>
      <w:proofErr w:type="spellStart"/>
      <w:proofErr w:type="gramStart"/>
      <w:r w:rsidRPr="006A636B">
        <w:t>standard</w:t>
      </w:r>
      <w:proofErr w:type="gramEnd"/>
      <w:r w:rsidRPr="006A636B">
        <w:t>_solrsummary_t</w:t>
      </w:r>
      <w:proofErr w:type="spellEnd"/>
    </w:p>
    <w:p w14:paraId="15F5D7B4" w14:textId="77777777" w:rsidR="006A636B" w:rsidRDefault="006A636B" w:rsidP="006A636B"/>
    <w:p w14:paraId="1360C612" w14:textId="77777777" w:rsidR="006A636B" w:rsidRDefault="006A636B" w:rsidP="006A636B">
      <w:proofErr w:type="gramStart"/>
      <w:r>
        <w:t>Items which end in _s</w:t>
      </w:r>
      <w:proofErr w:type="gramEnd"/>
      <w:r>
        <w:t xml:space="preserve"> are String types and must be an exact match (including wildcards). </w:t>
      </w:r>
      <w:proofErr w:type="gramStart"/>
      <w:r>
        <w:t>Items which end in _l</w:t>
      </w:r>
      <w:proofErr w:type="gramEnd"/>
      <w:r>
        <w:t xml:space="preserve"> are Long types. </w:t>
      </w:r>
      <w:proofErr w:type="gramStart"/>
      <w:r>
        <w:t>Items which end in _t</w:t>
      </w:r>
      <w:proofErr w:type="gramEnd"/>
      <w:r>
        <w:t xml:space="preserve"> are Text types and can be searched with a case insensitive search (including wildcards). For more information about constructing </w:t>
      </w:r>
      <w:proofErr w:type="spellStart"/>
      <w:r>
        <w:t>Solr</w:t>
      </w:r>
      <w:proofErr w:type="spellEnd"/>
      <w:r>
        <w:t xml:space="preserve"> queries, refer to the </w:t>
      </w:r>
      <w:proofErr w:type="spellStart"/>
      <w:r>
        <w:t>Solr</w:t>
      </w:r>
      <w:proofErr w:type="spellEnd"/>
      <w:r>
        <w:t xml:space="preserve"> Wiki page on query syntax: </w:t>
      </w:r>
      <w:hyperlink r:id="rId9" w:history="1">
        <w:r w:rsidRPr="00B557C1">
          <w:rPr>
            <w:rStyle w:val="Hyperlink"/>
          </w:rPr>
          <w:t>http://wiki.apache.org/solr/SolrQuerySyntax</w:t>
        </w:r>
      </w:hyperlink>
      <w:r>
        <w:t xml:space="preserve">. </w:t>
      </w:r>
    </w:p>
    <w:p w14:paraId="029B646E" w14:textId="77777777" w:rsidR="006A636B" w:rsidRDefault="006A636B" w:rsidP="006A636B"/>
    <w:p w14:paraId="1E6872CE" w14:textId="77777777" w:rsidR="006A636B" w:rsidRDefault="006A636B" w:rsidP="006A636B">
      <w:r>
        <w:t>If you use JSONP with this endpoint, construct your request as:</w:t>
      </w:r>
    </w:p>
    <w:p w14:paraId="28090E13" w14:textId="77777777" w:rsidR="006A636B" w:rsidRDefault="006A636B" w:rsidP="006A636B"/>
    <w:p w14:paraId="7E6DB315" w14:textId="7E8FED87" w:rsidR="006A636B" w:rsidRDefault="006A636B" w:rsidP="006A636B">
      <w:r>
        <w:t>/</w:t>
      </w:r>
      <w:r>
        <w:t>standards</w:t>
      </w:r>
      <w:r>
        <w:t>/</w:t>
      </w:r>
      <w:proofErr w:type="spellStart"/>
      <w:r>
        <w:t>search.json</w:t>
      </w:r>
      <w:proofErr w:type="gramStart"/>
      <w:r>
        <w:t>?callback</w:t>
      </w:r>
      <w:proofErr w:type="spellEnd"/>
      <w:proofErr w:type="gramEnd"/>
      <w:r>
        <w:t>={callback}&amp;query={query}</w:t>
      </w:r>
    </w:p>
    <w:p w14:paraId="67B13EC1" w14:textId="30EC535C" w:rsidR="00323CC9" w:rsidRDefault="00FA3127" w:rsidP="00BB318A">
      <w:pPr>
        <w:pStyle w:val="Heading1"/>
      </w:pPr>
      <w:r>
        <w:br w:type="page"/>
      </w:r>
      <w:r w:rsidR="00BB318A">
        <w:t>Tags</w:t>
      </w:r>
    </w:p>
    <w:p w14:paraId="6EF43407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4511F298" w14:textId="4E77AFB8" w:rsidR="00FC7C73" w:rsidRPr="00AA3207" w:rsidRDefault="00C8518B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"Sample</w:t>
      </w:r>
      <w:proofErr w:type="spellEnd"/>
      <w:r>
        <w:rPr>
          <w:rStyle w:val="sobjectv"/>
          <w:rFonts w:eastAsia="Times New Roman" w:cs="Times New Roman"/>
        </w:rPr>
        <w:t> Tag"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2E3D5988" w14:textId="02A08E27" w:rsidR="001460A6" w:rsidRDefault="001460A6" w:rsidP="001460A6">
      <w:pPr>
        <w:pStyle w:val="Heading2"/>
      </w:pPr>
      <w:r>
        <w:t>/tags</w:t>
      </w:r>
    </w:p>
    <w:p w14:paraId="4232AB3F" w14:textId="77777777" w:rsidR="001460A6" w:rsidRDefault="001460A6" w:rsidP="001460A6">
      <w:pPr>
        <w:pStyle w:val="Heading3"/>
      </w:pPr>
      <w:r>
        <w:t>GET</w:t>
      </w:r>
    </w:p>
    <w:p w14:paraId="609D047A" w14:textId="02C1A5F9" w:rsidR="00C8518B" w:rsidRPr="00C8518B" w:rsidRDefault="00C8518B" w:rsidP="00C8518B">
      <w:r>
        <w:t>Retrieves a listing of all Tag objects.</w:t>
      </w:r>
    </w:p>
    <w:p w14:paraId="2CE071E5" w14:textId="77777777" w:rsidR="001460A6" w:rsidRDefault="001460A6" w:rsidP="001460A6">
      <w:pPr>
        <w:pStyle w:val="Heading3"/>
      </w:pPr>
      <w:r>
        <w:t>POST</w:t>
      </w:r>
    </w:p>
    <w:p w14:paraId="311CA4E0" w14:textId="6F6E6053" w:rsidR="001512DA" w:rsidRDefault="00BA2C3F" w:rsidP="00C8518B">
      <w:r>
        <w:t>Add a new Tag object.</w:t>
      </w:r>
    </w:p>
    <w:p w14:paraId="7EA40F9A" w14:textId="1D2F9039" w:rsidR="00527FE7" w:rsidRDefault="00527FE7" w:rsidP="00527FE7">
      <w:pPr>
        <w:pStyle w:val="Heading2"/>
      </w:pPr>
      <w:r>
        <w:t>/tags/{id}</w:t>
      </w:r>
    </w:p>
    <w:p w14:paraId="76F78FB0" w14:textId="77777777" w:rsidR="00527FE7" w:rsidRDefault="00527FE7" w:rsidP="00527FE7">
      <w:pPr>
        <w:pStyle w:val="Heading3"/>
      </w:pPr>
      <w:r>
        <w:t>GET</w:t>
      </w:r>
    </w:p>
    <w:p w14:paraId="12503FD0" w14:textId="586901D1" w:rsidR="00527FE7" w:rsidRPr="00C8518B" w:rsidRDefault="00527FE7" w:rsidP="00527FE7">
      <w:r>
        <w:t>Retrieves a detailed listing of Tag object {id}.</w:t>
      </w:r>
    </w:p>
    <w:p w14:paraId="47ED88C0" w14:textId="77777777" w:rsidR="00527FE7" w:rsidRDefault="00527FE7" w:rsidP="00C8518B"/>
    <w:p w14:paraId="4775F2E6" w14:textId="77777777" w:rsidR="00C8518B" w:rsidRDefault="00C8518B" w:rsidP="00BB318A">
      <w:pPr>
        <w:pStyle w:val="Heading1"/>
      </w:pPr>
      <w:r>
        <w:br w:type="page"/>
      </w:r>
    </w:p>
    <w:p w14:paraId="7198E6F1" w14:textId="50A79117" w:rsidR="00BB318A" w:rsidRDefault="00C8518B" w:rsidP="00BB318A">
      <w:pPr>
        <w:pStyle w:val="Heading1"/>
      </w:pPr>
      <w:r>
        <w:t>Use</w:t>
      </w:r>
    </w:p>
    <w:p w14:paraId="7E94FFC2" w14:textId="56BF898E" w:rsidR="00EA3872" w:rsidRPr="00EA3872" w:rsidRDefault="00EA3872" w:rsidP="00EA3872">
      <w:r>
        <w:t>Describes the uses for an associated Resource.</w:t>
      </w:r>
    </w:p>
    <w:p w14:paraId="59E2876B" w14:textId="77777777" w:rsidR="00FC7C73" w:rsidRDefault="00FC7C73" w:rsidP="00FC7C7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JSON</w:t>
      </w:r>
    </w:p>
    <w:p w14:paraId="1BBA04EA" w14:textId="1FA7AC98" w:rsidR="00FC7C73" w:rsidRPr="00AA3207" w:rsidRDefault="00EA3872" w:rsidP="00FC7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sbrace"/>
          <w:rFonts w:eastAsia="Times New Roman" w:cs="Times New Roman"/>
        </w:rPr>
        <w:t>{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gramStart"/>
      <w:r>
        <w:rPr>
          <w:rStyle w:val="sobjectk"/>
          <w:rFonts w:eastAsia="Times New Roman" w:cs="Times New Roman"/>
        </w:rPr>
        <w:t>id</w:t>
      </w:r>
      <w:proofErr w:type="gramEnd"/>
      <w:r>
        <w:rPr>
          <w:rStyle w:val="sobjectk"/>
          <w:rFonts w:eastAsia="Times New Roman" w:cs="Times New Roman"/>
        </w:rPr>
        <w:t>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1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</w:t>
      </w:r>
      <w:proofErr w:type="spellStart"/>
      <w:r>
        <w:rPr>
          <w:rStyle w:val="sobjectk"/>
          <w:rFonts w:eastAsia="Times New Roman" w:cs="Times New Roman"/>
        </w:rPr>
        <w:t>name"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"Activity</w:t>
      </w:r>
      <w:proofErr w:type="spellEnd"/>
      <w:r>
        <w:rPr>
          <w:rStyle w:val="sobjectv"/>
          <w:rFonts w:eastAsia="Times New Roman" w:cs="Times New Roman"/>
        </w:rPr>
        <w:t>"</w:t>
      </w:r>
      <w:r>
        <w:rPr>
          <w:rStyle w:val="scomma"/>
          <w:rFonts w:eastAsia="Times New Roman" w:cs="Times New Roman"/>
        </w:rPr>
        <w:t>,</w:t>
      </w:r>
      <w:r>
        <w:rPr>
          <w:rFonts w:eastAsia="Times New Roman" w:cs="Times New Roman"/>
        </w:rPr>
        <w:br/>
        <w:t>   </w:t>
      </w:r>
      <w:r>
        <w:rPr>
          <w:rStyle w:val="sobjectk"/>
          <w:rFonts w:eastAsia="Times New Roman" w:cs="Times New Roman"/>
        </w:rPr>
        <w:t>"version"</w:t>
      </w:r>
      <w:r>
        <w:rPr>
          <w:rStyle w:val="scolon"/>
          <w:rFonts w:eastAsia="Times New Roman" w:cs="Times New Roman"/>
        </w:rPr>
        <w:t>:</w:t>
      </w:r>
      <w:r>
        <w:rPr>
          <w:rStyle w:val="sobjectv"/>
          <w:rFonts w:eastAsia="Times New Roman" w:cs="Times New Roman"/>
        </w:rPr>
        <w:t>0</w:t>
      </w:r>
      <w:r>
        <w:rPr>
          <w:rFonts w:eastAsia="Times New Roman" w:cs="Times New Roman"/>
        </w:rPr>
        <w:br/>
      </w:r>
      <w:r>
        <w:rPr>
          <w:rStyle w:val="sbrace"/>
          <w:rFonts w:eastAsia="Times New Roman" w:cs="Times New Roman"/>
        </w:rPr>
        <w:t>}</w:t>
      </w:r>
    </w:p>
    <w:p w14:paraId="6245FD56" w14:textId="797C3D01" w:rsidR="00E055FF" w:rsidRDefault="001460A6" w:rsidP="001460A6">
      <w:pPr>
        <w:pStyle w:val="Heading2"/>
      </w:pPr>
      <w:r>
        <w:t>/uses</w:t>
      </w:r>
    </w:p>
    <w:p w14:paraId="4CF4C256" w14:textId="77777777" w:rsidR="001460A6" w:rsidRDefault="001460A6" w:rsidP="001460A6">
      <w:pPr>
        <w:pStyle w:val="Heading3"/>
      </w:pPr>
      <w:r>
        <w:t>GET</w:t>
      </w:r>
    </w:p>
    <w:p w14:paraId="53EF11D2" w14:textId="158B7FA8" w:rsidR="00FA3127" w:rsidRPr="00FA3127" w:rsidRDefault="00FA3127" w:rsidP="00FA3127">
      <w:r>
        <w:t>Retrieve a listing of all possible Uses.</w:t>
      </w:r>
    </w:p>
    <w:p w14:paraId="64D028C5" w14:textId="77777777" w:rsidR="001460A6" w:rsidRDefault="001460A6" w:rsidP="001460A6">
      <w:pPr>
        <w:pStyle w:val="Heading3"/>
      </w:pPr>
      <w:r>
        <w:t>POST</w:t>
      </w:r>
    </w:p>
    <w:p w14:paraId="37D6F7FF" w14:textId="33C797B7" w:rsidR="001460A6" w:rsidRDefault="00BA2C3F" w:rsidP="001460A6">
      <w:r>
        <w:t>Add a new Use object.</w:t>
      </w:r>
    </w:p>
    <w:p w14:paraId="3720F73D" w14:textId="1D1FF7CF" w:rsidR="00527FE7" w:rsidRDefault="00527FE7" w:rsidP="00527FE7">
      <w:pPr>
        <w:pStyle w:val="Heading2"/>
      </w:pPr>
      <w:r>
        <w:t>/uses/{id}</w:t>
      </w:r>
    </w:p>
    <w:p w14:paraId="06B9ACB7" w14:textId="77777777" w:rsidR="00527FE7" w:rsidRDefault="00527FE7" w:rsidP="00527FE7">
      <w:pPr>
        <w:pStyle w:val="Heading3"/>
      </w:pPr>
      <w:r>
        <w:t>GET</w:t>
      </w:r>
    </w:p>
    <w:p w14:paraId="1C239BE2" w14:textId="0F7EFCE9" w:rsidR="00527FE7" w:rsidRPr="00FA3127" w:rsidRDefault="00527FE7" w:rsidP="00527FE7">
      <w:r>
        <w:t>Retrieve a detailed listing for Use {id}.</w:t>
      </w:r>
    </w:p>
    <w:p w14:paraId="17446D47" w14:textId="77777777" w:rsidR="00527FE7" w:rsidRPr="001460A6" w:rsidRDefault="00527FE7" w:rsidP="001460A6"/>
    <w:sectPr w:rsidR="00527FE7" w:rsidRPr="001460A6" w:rsidSect="009875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6B6E"/>
    <w:multiLevelType w:val="hybridMultilevel"/>
    <w:tmpl w:val="375E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A2232"/>
    <w:multiLevelType w:val="hybridMultilevel"/>
    <w:tmpl w:val="0EFA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FA"/>
    <w:rsid w:val="000349E7"/>
    <w:rsid w:val="000C72FA"/>
    <w:rsid w:val="001460A6"/>
    <w:rsid w:val="001512DA"/>
    <w:rsid w:val="001607CB"/>
    <w:rsid w:val="00161B8F"/>
    <w:rsid w:val="001859FB"/>
    <w:rsid w:val="00286DF7"/>
    <w:rsid w:val="002E6F76"/>
    <w:rsid w:val="002F086E"/>
    <w:rsid w:val="002F213B"/>
    <w:rsid w:val="00323CC9"/>
    <w:rsid w:val="00323FC2"/>
    <w:rsid w:val="0033373F"/>
    <w:rsid w:val="004365B4"/>
    <w:rsid w:val="00527FE7"/>
    <w:rsid w:val="005762AB"/>
    <w:rsid w:val="005A2A13"/>
    <w:rsid w:val="005C0B39"/>
    <w:rsid w:val="006738AD"/>
    <w:rsid w:val="00690788"/>
    <w:rsid w:val="006A1AFE"/>
    <w:rsid w:val="006A636B"/>
    <w:rsid w:val="007B63BB"/>
    <w:rsid w:val="007C6551"/>
    <w:rsid w:val="00811263"/>
    <w:rsid w:val="008F2E91"/>
    <w:rsid w:val="009149B2"/>
    <w:rsid w:val="009310AA"/>
    <w:rsid w:val="00944011"/>
    <w:rsid w:val="0098164D"/>
    <w:rsid w:val="00986CF1"/>
    <w:rsid w:val="0098757E"/>
    <w:rsid w:val="00995B8E"/>
    <w:rsid w:val="00A26E7C"/>
    <w:rsid w:val="00A42B6C"/>
    <w:rsid w:val="00A436AE"/>
    <w:rsid w:val="00AA3207"/>
    <w:rsid w:val="00B5222B"/>
    <w:rsid w:val="00B57854"/>
    <w:rsid w:val="00B73DC4"/>
    <w:rsid w:val="00BA2C3F"/>
    <w:rsid w:val="00BB318A"/>
    <w:rsid w:val="00BC43DE"/>
    <w:rsid w:val="00C15E5A"/>
    <w:rsid w:val="00C24F75"/>
    <w:rsid w:val="00C6567E"/>
    <w:rsid w:val="00C8518B"/>
    <w:rsid w:val="00D30CDC"/>
    <w:rsid w:val="00D34801"/>
    <w:rsid w:val="00D56AEA"/>
    <w:rsid w:val="00D92203"/>
    <w:rsid w:val="00D96C2C"/>
    <w:rsid w:val="00DC4198"/>
    <w:rsid w:val="00DD2B01"/>
    <w:rsid w:val="00DD5B0C"/>
    <w:rsid w:val="00E055FF"/>
    <w:rsid w:val="00E16DA6"/>
    <w:rsid w:val="00E664A1"/>
    <w:rsid w:val="00EA3872"/>
    <w:rsid w:val="00EA5782"/>
    <w:rsid w:val="00EB1FBB"/>
    <w:rsid w:val="00EF07E9"/>
    <w:rsid w:val="00F441A1"/>
    <w:rsid w:val="00FA3127"/>
    <w:rsid w:val="00FC6AE0"/>
    <w:rsid w:val="00F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BBBC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C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3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2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72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72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2F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C7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6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3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brace">
    <w:name w:val="sbrace"/>
    <w:basedOn w:val="DefaultParagraphFont"/>
    <w:rsid w:val="005A2A13"/>
  </w:style>
  <w:style w:type="character" w:customStyle="1" w:styleId="sobjectk">
    <w:name w:val="sobjectk"/>
    <w:basedOn w:val="DefaultParagraphFont"/>
    <w:rsid w:val="005A2A13"/>
  </w:style>
  <w:style w:type="character" w:customStyle="1" w:styleId="scolon">
    <w:name w:val="scolon"/>
    <w:basedOn w:val="DefaultParagraphFont"/>
    <w:rsid w:val="005A2A13"/>
  </w:style>
  <w:style w:type="character" w:customStyle="1" w:styleId="sobjectv">
    <w:name w:val="sobjectv"/>
    <w:basedOn w:val="DefaultParagraphFont"/>
    <w:rsid w:val="005A2A13"/>
  </w:style>
  <w:style w:type="character" w:customStyle="1" w:styleId="scomma">
    <w:name w:val="scomma"/>
    <w:basedOn w:val="DefaultParagraphFont"/>
    <w:rsid w:val="005A2A13"/>
  </w:style>
  <w:style w:type="paragraph" w:styleId="ListParagraph">
    <w:name w:val="List Paragraph"/>
    <w:basedOn w:val="Normal"/>
    <w:uiPriority w:val="34"/>
    <w:qFormat/>
    <w:rsid w:val="00DD2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2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C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43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2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7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72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72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2F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C72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6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43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brace">
    <w:name w:val="sbrace"/>
    <w:basedOn w:val="DefaultParagraphFont"/>
    <w:rsid w:val="005A2A13"/>
  </w:style>
  <w:style w:type="character" w:customStyle="1" w:styleId="sobjectk">
    <w:name w:val="sobjectk"/>
    <w:basedOn w:val="DefaultParagraphFont"/>
    <w:rsid w:val="005A2A13"/>
  </w:style>
  <w:style w:type="character" w:customStyle="1" w:styleId="scolon">
    <w:name w:val="scolon"/>
    <w:basedOn w:val="DefaultParagraphFont"/>
    <w:rsid w:val="005A2A13"/>
  </w:style>
  <w:style w:type="character" w:customStyle="1" w:styleId="sobjectv">
    <w:name w:val="sobjectv"/>
    <w:basedOn w:val="DefaultParagraphFont"/>
    <w:rsid w:val="005A2A13"/>
  </w:style>
  <w:style w:type="character" w:customStyle="1" w:styleId="scomma">
    <w:name w:val="scomma"/>
    <w:basedOn w:val="DefaultParagraphFont"/>
    <w:rsid w:val="005A2A13"/>
  </w:style>
  <w:style w:type="paragraph" w:styleId="ListParagraph">
    <w:name w:val="List Paragraph"/>
    <w:basedOn w:val="Normal"/>
    <w:uiPriority w:val="34"/>
    <w:qFormat/>
    <w:rsid w:val="00DD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ocalhost:8080/content/standards/4" TargetMode="External"/><Relationship Id="rId8" Type="http://schemas.openxmlformats.org/officeDocument/2006/relationships/hyperlink" Target="http://wiki.apache.org/solr/SolrQuerySyntax" TargetMode="External"/><Relationship Id="rId9" Type="http://schemas.openxmlformats.org/officeDocument/2006/relationships/hyperlink" Target="http://wiki.apache.org/solr/SolrQuerySyntax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B5853E-AD90-5447-9F10-83A4BA38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18</Pages>
  <Words>1583</Words>
  <Characters>9026</Characters>
  <Application>Microsoft Macintosh Word</Application>
  <DocSecurity>0</DocSecurity>
  <Lines>75</Lines>
  <Paragraphs>21</Paragraphs>
  <ScaleCrop>false</ScaleCrop>
  <Company>inBloom, Inc.</Company>
  <LinksUpToDate>false</LinksUpToDate>
  <CharactersWithSpaces>10588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Verlin Henderson</dc:creator>
  <cp:keywords/>
  <dc:description/>
  <cp:lastModifiedBy>Verlin Henderson</cp:lastModifiedBy>
  <cp:revision>22</cp:revision>
  <cp:lastPrinted>2013-08-16T15:49:00Z</cp:lastPrinted>
  <dcterms:created xsi:type="dcterms:W3CDTF">2013-09-05T11:24:00Z</dcterms:created>
  <dcterms:modified xsi:type="dcterms:W3CDTF">2013-10-01T13:32:00Z</dcterms:modified>
</cp:coreProperties>
</file>